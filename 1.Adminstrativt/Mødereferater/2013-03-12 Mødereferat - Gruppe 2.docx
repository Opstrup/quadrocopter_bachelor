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0D" w:rsidRPr="00641FDF" w:rsidRDefault="0072090D" w:rsidP="00641FDF">
      <w:pPr>
        <w:pStyle w:val="Titel"/>
        <w:jc w:val="center"/>
      </w:pPr>
      <w:r w:rsidRPr="00841BAC">
        <w:rPr>
          <w:sz w:val="40"/>
          <w:szCs w:val="40"/>
        </w:rPr>
        <w:t>Møde</w:t>
      </w:r>
      <w:r w:rsidR="00C30DBC" w:rsidRPr="00841BAC">
        <w:rPr>
          <w:sz w:val="40"/>
          <w:szCs w:val="40"/>
        </w:rPr>
        <w:t>referat</w:t>
      </w:r>
      <w:r w:rsidR="006C4BAB">
        <w:tab/>
      </w:r>
      <w:r w:rsidR="006C4BAB">
        <w:rPr>
          <w:sz w:val="40"/>
          <w:szCs w:val="40"/>
        </w:rPr>
        <w:t>Gruppe 2</w:t>
      </w:r>
      <w:r w:rsidR="00641FDF">
        <w:rPr>
          <w:sz w:val="40"/>
          <w:szCs w:val="40"/>
        </w:rPr>
        <w:tab/>
      </w:r>
      <w:r w:rsidR="00C94B51">
        <w:rPr>
          <w:sz w:val="40"/>
          <w:szCs w:val="40"/>
        </w:rPr>
        <w:t>12</w:t>
      </w:r>
      <w:r w:rsidR="00517AF9" w:rsidRPr="00641FDF">
        <w:rPr>
          <w:sz w:val="40"/>
          <w:szCs w:val="40"/>
        </w:rPr>
        <w:t>-0</w:t>
      </w:r>
      <w:r w:rsidR="00C94B51">
        <w:rPr>
          <w:sz w:val="40"/>
          <w:szCs w:val="40"/>
        </w:rPr>
        <w:t>3</w:t>
      </w:r>
      <w:r w:rsidR="006C4BAB">
        <w:rPr>
          <w:sz w:val="40"/>
          <w:szCs w:val="40"/>
        </w:rPr>
        <w:t>-2013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402"/>
        <w:gridCol w:w="3401"/>
      </w:tblGrid>
      <w:tr w:rsidR="008E1BD5" w:rsidRPr="00F25476" w:rsidTr="00054D86">
        <w:trPr>
          <w:trHeight w:val="1838"/>
          <w:jc w:val="center"/>
        </w:trPr>
        <w:tc>
          <w:tcPr>
            <w:tcW w:w="9923" w:type="dxa"/>
            <w:gridSpan w:val="3"/>
          </w:tcPr>
          <w:p w:rsidR="008E3EB4" w:rsidRDefault="008E1BD5" w:rsidP="00841BAC">
            <w:pPr>
              <w:pStyle w:val="Ingenafstand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C94B51" w:rsidP="00906FD4">
            <w:pPr>
              <w:pStyle w:val="Ingenafstand"/>
              <w:spacing w:line="276" w:lineRule="auto"/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Content>
                <w:r w:rsidRPr="00D81A53">
                  <w:rPr>
                    <w:rFonts w:ascii="Calibri" w:eastAsia="Calibri" w:hAnsi="Calibri" w:cs="Times New Roman"/>
                  </w:rPr>
                  <w:t>Gennemgang af grundlæggende dokumenter.</w:t>
                </w:r>
              </w:sdtContent>
            </w:sdt>
          </w:p>
          <w:p w:rsidR="008E1BD5" w:rsidRPr="006F5F12" w:rsidRDefault="008E1BD5" w:rsidP="00906FD4">
            <w:pPr>
              <w:pStyle w:val="Ingenafstand"/>
              <w:spacing w:line="276" w:lineRule="auto"/>
              <w:rPr>
                <w:sz w:val="8"/>
                <w:szCs w:val="8"/>
              </w:rPr>
            </w:pPr>
          </w:p>
          <w:p w:rsidR="00C94B51" w:rsidRPr="00997418" w:rsidRDefault="008E1BD5" w:rsidP="00C94B51">
            <w:pPr>
              <w:pStyle w:val="Ingenafstand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A45760" w:rsidRPr="00997418" w:rsidRDefault="00C94B51" w:rsidP="00C94B51">
            <w:pPr>
              <w:pStyle w:val="Ingenafstand"/>
              <w:spacing w:line="276" w:lineRule="auto"/>
            </w:pPr>
            <w:r>
              <w:t xml:space="preserve">Vi fremviser vores dokumenter som vi har udarbejdet i løbet af </w:t>
            </w:r>
            <w:proofErr w:type="spellStart"/>
            <w:r>
              <w:t>inception</w:t>
            </w:r>
            <w:proofErr w:type="spellEnd"/>
            <w:r>
              <w:t xml:space="preserve"> fasen.</w:t>
            </w:r>
          </w:p>
          <w:p w:rsidR="008E1BD5" w:rsidRPr="008E1BD5" w:rsidRDefault="008E1BD5" w:rsidP="00906FD4">
            <w:pPr>
              <w:pStyle w:val="Ingenafstand"/>
              <w:spacing w:line="276" w:lineRule="auto"/>
              <w:rPr>
                <w:sz w:val="10"/>
                <w:szCs w:val="10"/>
              </w:rPr>
            </w:pPr>
          </w:p>
          <w:p w:rsidR="008E1BD5" w:rsidRPr="00906FD4" w:rsidRDefault="008E1BD5" w:rsidP="00841BAC">
            <w:pPr>
              <w:pStyle w:val="Ingenafstand"/>
            </w:pPr>
            <w:r w:rsidRPr="00B74DBC">
              <w:rPr>
                <w:b/>
                <w:sz w:val="24"/>
              </w:rPr>
              <w:t>Anvendelse af mødets resultat:</w:t>
            </w:r>
          </w:p>
          <w:sdt>
            <w:sdtPr>
              <w:id w:val="-1002886873"/>
              <w:placeholder>
                <w:docPart w:val="CD59A3D2CA964FC7BAB41BC716112D50"/>
              </w:placeholder>
              <w:text/>
            </w:sdtPr>
            <w:sdtContent>
              <w:p w:rsidR="008E1BD5" w:rsidRPr="00F25476" w:rsidRDefault="00C94B51" w:rsidP="00A45760">
                <w:pPr>
                  <w:pStyle w:val="Ingenafstand"/>
                  <w:spacing w:line="276" w:lineRule="auto"/>
                  <w:rPr>
                    <w:b/>
                    <w:sz w:val="28"/>
                    <w:szCs w:val="28"/>
                  </w:rPr>
                </w:pPr>
                <w:r>
                  <w:t>Projektets indledende fase skal ”godkendes”, så gruppen kan komme videre til næste fase.</w:t>
                </w:r>
              </w:p>
            </w:sdtContent>
          </w:sdt>
        </w:tc>
      </w:tr>
      <w:tr w:rsidR="00054D86" w:rsidRPr="00F25476" w:rsidTr="00054D86">
        <w:trPr>
          <w:trHeight w:val="2225"/>
          <w:jc w:val="center"/>
        </w:trPr>
        <w:tc>
          <w:tcPr>
            <w:tcW w:w="3120" w:type="dxa"/>
          </w:tcPr>
          <w:p w:rsidR="00054D86" w:rsidRPr="00054D86" w:rsidRDefault="00054D86" w:rsidP="00E30210">
            <w:pPr>
              <w:pStyle w:val="Ingenafstand"/>
              <w:spacing w:line="276" w:lineRule="auto"/>
              <w:rPr>
                <w:b/>
                <w:sz w:val="6"/>
                <w:szCs w:val="6"/>
              </w:rPr>
            </w:pPr>
          </w:p>
          <w:p w:rsidR="000F6078" w:rsidRPr="00B74DBC" w:rsidRDefault="000F6078" w:rsidP="000F6078">
            <w:pPr>
              <w:pStyle w:val="Ingenafstand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Om</w:t>
            </w:r>
            <w:r w:rsidRPr="00B74DBC">
              <w:rPr>
                <w:b/>
                <w:sz w:val="24"/>
              </w:rPr>
              <w:t xml:space="preserve"> mødet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b/>
                <w:sz w:val="2"/>
                <w:szCs w:val="2"/>
              </w:rPr>
            </w:pPr>
          </w:p>
          <w:p w:rsidR="00841BAC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Dato:</w:t>
            </w:r>
            <w:r w:rsidRPr="002A5074">
              <w:t xml:space="preserve"> </w:t>
            </w:r>
            <w:r w:rsidR="008E3EB4">
              <w:t xml:space="preserve">Tirsdag </w:t>
            </w:r>
            <w:r w:rsidR="00841BAC">
              <w:t xml:space="preserve"> </w:t>
            </w:r>
          </w:p>
          <w:p w:rsidR="000F6078" w:rsidRDefault="00C94B51" w:rsidP="000F6078">
            <w:pPr>
              <w:pStyle w:val="Ingenafstand"/>
              <w:spacing w:line="276" w:lineRule="auto"/>
            </w:pPr>
            <w:r>
              <w:t>12</w:t>
            </w:r>
            <w:r w:rsidR="000F6078" w:rsidRPr="002A5074">
              <w:t xml:space="preserve">. </w:t>
            </w:r>
            <w:r>
              <w:t>marts</w:t>
            </w:r>
            <w:r w:rsidR="00A45760">
              <w:t xml:space="preserve"> </w:t>
            </w:r>
            <w:r w:rsidR="000F6078" w:rsidRPr="002A5074">
              <w:t>201</w:t>
            </w:r>
            <w:r w:rsidR="00A45760">
              <w:t>3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Tid:</w:t>
            </w:r>
            <w:r w:rsidR="00A45760">
              <w:t xml:space="preserve"> 14</w:t>
            </w:r>
            <w:r w:rsidRPr="002A5074">
              <w:t>.</w:t>
            </w:r>
            <w:r w:rsidR="00A45760">
              <w:t>15</w:t>
            </w:r>
            <w:r w:rsidRPr="002A5074">
              <w:t xml:space="preserve"> - </w:t>
            </w:r>
            <w:r w:rsidR="00A45760">
              <w:t>15</w:t>
            </w:r>
            <w:r w:rsidRPr="002A5074">
              <w:t xml:space="preserve">.00    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b/>
                <w:sz w:val="2"/>
                <w:szCs w:val="2"/>
              </w:rPr>
            </w:pPr>
          </w:p>
          <w:p w:rsidR="000F6078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Sted:</w:t>
            </w:r>
            <w:r w:rsidRPr="002A5074">
              <w:t xml:space="preserve"> Lokale</w:t>
            </w:r>
            <w:r w:rsidR="00A45760">
              <w:t xml:space="preserve"> 141</w:t>
            </w:r>
            <w:r w:rsidR="008E3EB4">
              <w:t xml:space="preserve"> Kahn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Pr="00827A3A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 xml:space="preserve">Forbered: </w:t>
            </w:r>
            <w:sdt>
              <w:sdtPr>
                <w:id w:val="-1786725726"/>
                <w:placeholder>
                  <w:docPart w:val="BB728FB2EF59468F97B157B3817C6DC9"/>
                </w:placeholder>
                <w:text/>
              </w:sdtPr>
              <w:sdtContent>
                <w:r w:rsidR="00C94B51">
                  <w:t xml:space="preserve">Gruppen har inden mødet </w:t>
                </w:r>
                <w:r w:rsidR="00C94B51">
                  <w:t>udarbejdet møde</w:t>
                </w:r>
                <w:r w:rsidR="00C94B51">
                  <w:t>indkaldelse</w:t>
                </w:r>
                <w:r w:rsidR="00C94B51">
                  <w:t>, m</w:t>
                </w:r>
                <w:r w:rsidR="00C94B51">
                  <w:t>ødereferat, problemformulering, tidsplan, kravspecifikation og test.</w:t>
                </w:r>
              </w:sdtContent>
            </w:sdt>
          </w:p>
          <w:p w:rsidR="00054D86" w:rsidRPr="008E1BD5" w:rsidRDefault="00054D86" w:rsidP="000F6078">
            <w:pPr>
              <w:pStyle w:val="Ingenafstand"/>
              <w:spacing w:line="276" w:lineRule="auto"/>
              <w:rPr>
                <w:b/>
                <w:sz w:val="12"/>
                <w:szCs w:val="12"/>
              </w:rPr>
            </w:pPr>
          </w:p>
        </w:tc>
        <w:tc>
          <w:tcPr>
            <w:tcW w:w="3402" w:type="dxa"/>
          </w:tcPr>
          <w:p w:rsidR="00054D86" w:rsidRPr="00054D86" w:rsidRDefault="00054D86" w:rsidP="00E30210">
            <w:pPr>
              <w:pStyle w:val="Ingenafstand"/>
              <w:spacing w:line="276" w:lineRule="auto"/>
              <w:rPr>
                <w:b/>
                <w:sz w:val="6"/>
                <w:szCs w:val="6"/>
              </w:rPr>
            </w:pPr>
          </w:p>
          <w:p w:rsidR="00054D86" w:rsidRPr="00B74DBC" w:rsidRDefault="00054D86" w:rsidP="00054D86">
            <w:pPr>
              <w:pStyle w:val="Ingenafstand"/>
              <w:spacing w:line="276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Mødedeltagere: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Peter Ahrendt</w:t>
            </w:r>
            <w:r w:rsidRPr="00997418">
              <w:t xml:space="preserve">  (Vejleder)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Ryan Damsgaard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René </w:t>
            </w:r>
            <w:proofErr w:type="spellStart"/>
            <w:r>
              <w:t>Holmshus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Stefan H. Jørgensen</w:t>
            </w:r>
            <w:r w:rsidRPr="00997418">
              <w:t xml:space="preserve">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 </w:t>
            </w:r>
            <w:r>
              <w:t>Christopher G. Muurhol</w:t>
            </w:r>
            <w:r w:rsidR="00C94B51">
              <w:t>m</w:t>
            </w:r>
          </w:p>
          <w:p w:rsidR="00BE21B5" w:rsidRPr="008E3EB4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N. Petersen</w:t>
            </w:r>
          </w:p>
        </w:tc>
        <w:tc>
          <w:tcPr>
            <w:tcW w:w="3401" w:type="dxa"/>
          </w:tcPr>
          <w:p w:rsidR="00054D86" w:rsidRPr="00054D86" w:rsidRDefault="00054D86" w:rsidP="00054D86">
            <w:pPr>
              <w:pStyle w:val="Ingenafstand"/>
              <w:spacing w:line="276" w:lineRule="auto"/>
              <w:rPr>
                <w:sz w:val="6"/>
                <w:szCs w:val="6"/>
              </w:rPr>
            </w:pPr>
          </w:p>
          <w:p w:rsidR="00054D86" w:rsidRPr="00B74DBC" w:rsidRDefault="00054D86" w:rsidP="00054D86">
            <w:pPr>
              <w:pStyle w:val="Ingenafstand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Hvem mødte op</w:t>
            </w:r>
            <w:r w:rsidRPr="00B74DBC">
              <w:rPr>
                <w:b/>
                <w:sz w:val="24"/>
              </w:rPr>
              <w:t>: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Peter Ahrendt</w:t>
            </w:r>
            <w:r w:rsidRPr="00997418">
              <w:t xml:space="preserve">  (Vejleder)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Ryan Damsgaard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René </w:t>
            </w:r>
            <w:proofErr w:type="spellStart"/>
            <w:r>
              <w:t>Holmshus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Stefan H. Jørgensen</w:t>
            </w:r>
            <w:r w:rsidRPr="00997418">
              <w:t xml:space="preserve">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 </w:t>
            </w:r>
            <w:r>
              <w:t>Christopher G. Muurhol</w:t>
            </w:r>
            <w:r w:rsidR="00C94B51">
              <w:t>m</w:t>
            </w:r>
          </w:p>
          <w:p w:rsidR="00054D86" w:rsidRPr="00E30210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N. Petersen</w:t>
            </w:r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tbl>
      <w:tblPr>
        <w:tblStyle w:val="Tabel-Gitter"/>
        <w:tblW w:w="9923" w:type="dxa"/>
        <w:jc w:val="center"/>
        <w:tblLook w:val="04A0" w:firstRow="1" w:lastRow="0" w:firstColumn="1" w:lastColumn="0" w:noHBand="0" w:noVBand="1"/>
      </w:tblPr>
      <w:tblGrid>
        <w:gridCol w:w="4961"/>
        <w:gridCol w:w="4962"/>
      </w:tblGrid>
      <w:tr w:rsidR="009C3932" w:rsidTr="00880409">
        <w:trPr>
          <w:trHeight w:val="1873"/>
          <w:jc w:val="center"/>
        </w:trPr>
        <w:tc>
          <w:tcPr>
            <w:tcW w:w="4961" w:type="dxa"/>
          </w:tcPr>
          <w:p w:rsidR="009C3932" w:rsidRPr="00B74DBC" w:rsidRDefault="009C3932" w:rsidP="00064A41">
            <w:pPr>
              <w:pStyle w:val="Ingenafstand"/>
              <w:rPr>
                <w:b/>
                <w:sz w:val="8"/>
                <w:szCs w:val="8"/>
              </w:rPr>
            </w:pPr>
          </w:p>
          <w:p w:rsidR="009C3932" w:rsidRDefault="009C3932" w:rsidP="00064A41">
            <w:pPr>
              <w:pStyle w:val="Ingenafstand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>Dagsorden</w:t>
            </w:r>
            <w:r>
              <w:rPr>
                <w:b/>
                <w:sz w:val="24"/>
              </w:rPr>
              <w:t>:</w:t>
            </w:r>
          </w:p>
          <w:p w:rsidR="00C94B51" w:rsidRPr="00C94B51" w:rsidRDefault="00C94B51" w:rsidP="00064A41">
            <w:pPr>
              <w:pStyle w:val="Ingenafstand"/>
              <w:rPr>
                <w:sz w:val="12"/>
                <w:szCs w:val="12"/>
              </w:rPr>
            </w:pPr>
          </w:p>
          <w:p w:rsidR="00C94B51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Referat fra sidste møde</w:t>
            </w:r>
          </w:p>
          <w:p w:rsidR="00C94B51" w:rsidRPr="00AA15A8" w:rsidRDefault="00C94B51" w:rsidP="00C94B51">
            <w:pPr>
              <w:pStyle w:val="Ingenafstand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C94B51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Problemformulering</w:t>
            </w:r>
          </w:p>
          <w:p w:rsidR="00C94B51" w:rsidRPr="00AA15A8" w:rsidRDefault="00C94B51" w:rsidP="00C94B51">
            <w:pPr>
              <w:pStyle w:val="Ingenafstand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C94B51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Tidsplan</w:t>
            </w:r>
          </w:p>
          <w:p w:rsidR="00C94B51" w:rsidRPr="00AA15A8" w:rsidRDefault="00C94B51" w:rsidP="00C94B51">
            <w:pPr>
              <w:pStyle w:val="Ingenafstand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C94B51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Kravspecifikation</w:t>
            </w:r>
          </w:p>
          <w:p w:rsidR="00C94B51" w:rsidRPr="00AA15A8" w:rsidRDefault="00C94B51" w:rsidP="00C94B51">
            <w:pPr>
              <w:pStyle w:val="Ingenafstand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C94B51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Test</w:t>
            </w:r>
          </w:p>
          <w:p w:rsidR="00C94B51" w:rsidRPr="00AA15A8" w:rsidRDefault="00C94B51" w:rsidP="00C94B51">
            <w:pPr>
              <w:pStyle w:val="Ingenafstand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C94B51" w:rsidRPr="00AA15A8" w:rsidRDefault="00C94B51" w:rsidP="00C94B51">
            <w:pPr>
              <w:pStyle w:val="Ingenafstand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  <w:p w:rsidR="009C3932" w:rsidRPr="009C3932" w:rsidRDefault="009C3932" w:rsidP="00C94B51">
            <w:pPr>
              <w:pStyle w:val="Ingenafstand"/>
              <w:spacing w:line="276" w:lineRule="auto"/>
              <w:rPr>
                <w:b/>
                <w:sz w:val="6"/>
                <w:szCs w:val="6"/>
              </w:rPr>
            </w:pPr>
          </w:p>
        </w:tc>
        <w:tc>
          <w:tcPr>
            <w:tcW w:w="4962" w:type="dxa"/>
          </w:tcPr>
          <w:p w:rsidR="009C3932" w:rsidRPr="009C3932" w:rsidRDefault="009C3932" w:rsidP="009C3932">
            <w:pPr>
              <w:pStyle w:val="Ingenafstand"/>
              <w:rPr>
                <w:b/>
                <w:sz w:val="6"/>
                <w:szCs w:val="6"/>
              </w:rPr>
            </w:pPr>
          </w:p>
          <w:p w:rsidR="009C3932" w:rsidRPr="00B74DBC" w:rsidRDefault="009C3932" w:rsidP="009C3932">
            <w:pPr>
              <w:pStyle w:val="Ingenafstand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9C3932" w:rsidRPr="009C3932" w:rsidRDefault="009C3932" w:rsidP="009C3932">
            <w:pPr>
              <w:pStyle w:val="Ingenafstand"/>
              <w:rPr>
                <w:sz w:val="6"/>
                <w:szCs w:val="6"/>
              </w:rPr>
            </w:pPr>
          </w:p>
          <w:p w:rsidR="00511B55" w:rsidRDefault="00C94B51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XXX</w:t>
            </w:r>
            <w:r w:rsidR="00511B55">
              <w:t>.</w:t>
            </w:r>
          </w:p>
          <w:p w:rsidR="00DB3971" w:rsidRPr="009C3932" w:rsidRDefault="00DB3971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9C3932" w:rsidTr="009C3932">
        <w:trPr>
          <w:trHeight w:val="3911"/>
          <w:jc w:val="center"/>
        </w:trPr>
        <w:tc>
          <w:tcPr>
            <w:tcW w:w="9923" w:type="dxa"/>
            <w:gridSpan w:val="2"/>
          </w:tcPr>
          <w:p w:rsidR="009C3932" w:rsidRPr="00DE7388" w:rsidRDefault="009C3932" w:rsidP="00064A41">
            <w:pPr>
              <w:pStyle w:val="Ingenafstand"/>
              <w:rPr>
                <w:b/>
              </w:rPr>
            </w:pPr>
            <w:r w:rsidRPr="00DE7388">
              <w:rPr>
                <w:b/>
              </w:rPr>
              <w:lastRenderedPageBreak/>
              <w:t>Ad 1.</w:t>
            </w:r>
          </w:p>
          <w:p w:rsidR="00F810C3" w:rsidRDefault="00F76AC7" w:rsidP="00C94B51">
            <w:pPr>
              <w:pStyle w:val="Ingenafstand"/>
            </w:pPr>
            <w:r>
              <w:t>Referat fra sidste møde er godkendt.</w:t>
            </w:r>
          </w:p>
          <w:p w:rsidR="00F810C3" w:rsidRDefault="00F810C3" w:rsidP="00F810C3">
            <w:pPr>
              <w:pStyle w:val="Ingenafstand"/>
            </w:pPr>
          </w:p>
          <w:p w:rsidR="00DE7388" w:rsidRPr="00DE7388" w:rsidRDefault="00DE7388" w:rsidP="00F810C3">
            <w:pPr>
              <w:pStyle w:val="Ingenafstand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F76AC7" w:rsidRDefault="00F76AC7" w:rsidP="00DE7388">
            <w:pPr>
              <w:pStyle w:val="Ingenafstand"/>
            </w:pPr>
            <w:r>
              <w:t xml:space="preserve">Problemdefinitionen er meget overordnet, men det er helt fint. </w:t>
            </w:r>
          </w:p>
          <w:p w:rsidR="0028483E" w:rsidRDefault="00913700" w:rsidP="00DE7388">
            <w:pPr>
              <w:pStyle w:val="Ingenafstand"/>
            </w:pPr>
            <w:r>
              <w:t xml:space="preserve">Problemdefinitionen </w:t>
            </w:r>
            <w:r w:rsidR="00F76AC7">
              <w:t xml:space="preserve">vises hvad vi vil, nu skal vi bare vise vi kan </w:t>
            </w:r>
            <w:r>
              <w:t xml:space="preserve">lave </w:t>
            </w:r>
            <w:r w:rsidR="00F76AC7">
              <w:t xml:space="preserve">det vi beskriver. </w:t>
            </w:r>
          </w:p>
          <w:p w:rsidR="00C94B51" w:rsidRDefault="00C94B51" w:rsidP="00DE7388">
            <w:pPr>
              <w:pStyle w:val="Ingenafstand"/>
            </w:pPr>
          </w:p>
          <w:p w:rsidR="00C94B51" w:rsidRDefault="00C94B51" w:rsidP="00C94B51">
            <w:pPr>
              <w:pStyle w:val="Ingenafstand"/>
              <w:rPr>
                <w:b/>
                <w:sz w:val="8"/>
                <w:szCs w:val="8"/>
              </w:rPr>
            </w:pPr>
          </w:p>
          <w:p w:rsidR="00C94B51" w:rsidRPr="00DE7388" w:rsidRDefault="00C94B51" w:rsidP="00C94B51">
            <w:pPr>
              <w:pStyle w:val="Ingenafstand"/>
              <w:rPr>
                <w:b/>
              </w:rPr>
            </w:pPr>
            <w:r>
              <w:rPr>
                <w:b/>
              </w:rPr>
              <w:t>Ad 3</w:t>
            </w:r>
            <w:r w:rsidRPr="00DE7388">
              <w:rPr>
                <w:b/>
              </w:rPr>
              <w:t>.</w:t>
            </w:r>
          </w:p>
          <w:p w:rsidR="00F76AC7" w:rsidRDefault="00F76AC7" w:rsidP="00C94B51">
            <w:pPr>
              <w:pStyle w:val="Ingenafstand"/>
            </w:pPr>
            <w:r>
              <w:t>Begræns indhold af projektet -&gt; teknologi valg.</w:t>
            </w:r>
          </w:p>
          <w:p w:rsidR="005E2502" w:rsidRDefault="00F76AC7" w:rsidP="00C94B51">
            <w:pPr>
              <w:pStyle w:val="Ingenafstand"/>
            </w:pPr>
            <w:r>
              <w:t>Del arbejdet ud i moduler</w:t>
            </w:r>
            <w:r w:rsidR="005E2502">
              <w:t>.  Lav systemet mest centrale moduler først, og byg så på derefter.</w:t>
            </w:r>
          </w:p>
          <w:p w:rsidR="00C94B51" w:rsidRDefault="00C94B51" w:rsidP="00C94B51">
            <w:pPr>
              <w:pStyle w:val="Ingenafstand"/>
            </w:pPr>
          </w:p>
          <w:p w:rsidR="00C94B51" w:rsidRPr="00DE7388" w:rsidRDefault="00C94B51" w:rsidP="00C94B51">
            <w:pPr>
              <w:pStyle w:val="Ingenafstand"/>
              <w:rPr>
                <w:b/>
              </w:rPr>
            </w:pPr>
            <w:r>
              <w:rPr>
                <w:b/>
              </w:rPr>
              <w:t>Ad 4</w:t>
            </w:r>
            <w:r w:rsidRPr="00DE7388">
              <w:rPr>
                <w:b/>
              </w:rPr>
              <w:t>.</w:t>
            </w:r>
          </w:p>
          <w:p w:rsidR="00F76AC7" w:rsidRDefault="00F76AC7" w:rsidP="00F76AC7">
            <w:pPr>
              <w:pStyle w:val="Ingenafstand"/>
            </w:pPr>
            <w:r>
              <w:t xml:space="preserve">Peter har kigget lidt på vores </w:t>
            </w:r>
            <w:proofErr w:type="spellStart"/>
            <w:r>
              <w:t>use</w:t>
            </w:r>
            <w:proofErr w:type="spellEnd"/>
            <w:r>
              <w:t xml:space="preserve"> cases. </w:t>
            </w:r>
          </w:p>
          <w:p w:rsidR="00DE7388" w:rsidRDefault="00F76AC7" w:rsidP="00F76AC7">
            <w:pPr>
              <w:pStyle w:val="Ingenafstand"/>
            </w:pPr>
            <w:r>
              <w:t xml:space="preserve">Vi har nogle </w:t>
            </w:r>
            <w:proofErr w:type="spellStart"/>
            <w:r>
              <w:t>use</w:t>
            </w:r>
            <w:proofErr w:type="spellEnd"/>
            <w:r>
              <w:t xml:space="preserve"> cases der ikke involvere bruger.. lidt bob, bob</w:t>
            </w:r>
          </w:p>
          <w:p w:rsidR="00C94B51" w:rsidRDefault="00C94B51" w:rsidP="00DE7388">
            <w:pPr>
              <w:pStyle w:val="Ingenafstand"/>
            </w:pPr>
          </w:p>
          <w:p w:rsidR="00C94B51" w:rsidRPr="00DE7388" w:rsidRDefault="00C94B51" w:rsidP="00C94B51">
            <w:pPr>
              <w:pStyle w:val="Ingenafstand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5</w:t>
            </w:r>
            <w:r w:rsidRPr="00DE7388">
              <w:rPr>
                <w:b/>
              </w:rPr>
              <w:t>.</w:t>
            </w:r>
          </w:p>
          <w:p w:rsidR="003704A9" w:rsidRDefault="003704A9" w:rsidP="00C94B51">
            <w:pPr>
              <w:pStyle w:val="Ingenafstand"/>
            </w:pPr>
            <w:r>
              <w:t>Test er okay. Mangler måske unit test (enhedstest). Fx Speed og præcision.</w:t>
            </w:r>
          </w:p>
          <w:p w:rsidR="003704A9" w:rsidRDefault="003704A9" w:rsidP="00C94B51">
            <w:pPr>
              <w:pStyle w:val="Ingenafstand"/>
            </w:pPr>
            <w:r>
              <w:t>Beskriv og udfør enhedstest.</w:t>
            </w:r>
          </w:p>
          <w:p w:rsidR="00913700" w:rsidRDefault="00913700" w:rsidP="00C94B51">
            <w:pPr>
              <w:pStyle w:val="Ingenafstand"/>
            </w:pPr>
          </w:p>
          <w:p w:rsidR="00913700" w:rsidRDefault="00913700" w:rsidP="00C94B51">
            <w:pPr>
              <w:pStyle w:val="Ingenafstand"/>
            </w:pPr>
            <w:r>
              <w:t>Enhedstest / modultest -&gt; integrationstest -&gt; accepttest.</w:t>
            </w:r>
          </w:p>
          <w:p w:rsidR="00C94B51" w:rsidRDefault="00C94B51" w:rsidP="00C94B51">
            <w:pPr>
              <w:pStyle w:val="Ingenafstand"/>
            </w:pPr>
          </w:p>
          <w:p w:rsidR="00C94B51" w:rsidRPr="00DE7388" w:rsidRDefault="00C94B51" w:rsidP="00C94B51">
            <w:pPr>
              <w:pStyle w:val="Ingenafstand"/>
              <w:rPr>
                <w:b/>
              </w:rPr>
            </w:pPr>
            <w:r>
              <w:rPr>
                <w:b/>
              </w:rPr>
              <w:t>Ad 6</w:t>
            </w:r>
            <w:r w:rsidRPr="00DE7388">
              <w:rPr>
                <w:b/>
              </w:rPr>
              <w:t>.</w:t>
            </w:r>
          </w:p>
          <w:p w:rsidR="00B118E8" w:rsidRDefault="00F76AC7" w:rsidP="00DE7388">
            <w:pPr>
              <w:pStyle w:val="Ingenafstand"/>
            </w:pPr>
            <w:r>
              <w:t>Vi skal ikke hænge i grænsefladerne.  Farligt at nogen kommer til at vente på andre.</w:t>
            </w:r>
          </w:p>
          <w:p w:rsidR="00F76AC7" w:rsidRDefault="00F76AC7" w:rsidP="00DE7388">
            <w:pPr>
              <w:pStyle w:val="Ingenafstand"/>
            </w:pPr>
            <w:r>
              <w:t xml:space="preserve">Definer grænsefladerne og kom i gang med gruppearbejdet gruppevis. </w:t>
            </w:r>
          </w:p>
          <w:p w:rsidR="00F76AC7" w:rsidRDefault="00F76AC7" w:rsidP="00DE7388">
            <w:pPr>
              <w:pStyle w:val="Ingenafstand"/>
            </w:pPr>
          </w:p>
          <w:p w:rsidR="00F76AC7" w:rsidRDefault="00F76AC7" w:rsidP="00DE7388">
            <w:pPr>
              <w:pStyle w:val="Ingenafstand"/>
            </w:pPr>
            <w:r>
              <w:t xml:space="preserve">God ide at få lavet grænseflader mellem grupperne, fx data der sendes fra BE til anlæg. Hvilke data, hvordan de skal pakkes og hvordan de skal sendes. </w:t>
            </w:r>
          </w:p>
          <w:p w:rsidR="00F76AC7" w:rsidRDefault="00F76AC7" w:rsidP="00DE7388">
            <w:pPr>
              <w:pStyle w:val="Ingenafstand"/>
            </w:pPr>
          </w:p>
          <w:p w:rsidR="00F76AC7" w:rsidRDefault="00F76AC7" w:rsidP="00DE7388">
            <w:pPr>
              <w:pStyle w:val="Ingenafstand"/>
            </w:pPr>
            <w:r>
              <w:t>Hvis vi på et tidspunkt i projektet går i stå, så kontakt Peter.</w:t>
            </w:r>
          </w:p>
          <w:p w:rsidR="00F76AC7" w:rsidRDefault="00F76AC7" w:rsidP="00DE7388">
            <w:pPr>
              <w:pStyle w:val="Ingenafstand"/>
            </w:pPr>
          </w:p>
          <w:p w:rsidR="003704A9" w:rsidRDefault="003704A9" w:rsidP="00DE7388">
            <w:pPr>
              <w:pStyle w:val="Ingenafstand"/>
            </w:pPr>
            <w:r>
              <w:t xml:space="preserve">Adgang til </w:t>
            </w:r>
            <w:proofErr w:type="spellStart"/>
            <w:r>
              <w:t>lydrum</w:t>
            </w:r>
            <w:proofErr w:type="spellEnd"/>
            <w:r>
              <w:t>:</w:t>
            </w:r>
          </w:p>
          <w:p w:rsidR="003704A9" w:rsidRDefault="003704A9" w:rsidP="00DE7388">
            <w:pPr>
              <w:pStyle w:val="Ingenafstand"/>
            </w:pPr>
            <w:r>
              <w:t xml:space="preserve">Vi har sendt mail til Peter, som er </w:t>
            </w:r>
            <w:proofErr w:type="spellStart"/>
            <w:r>
              <w:t>forwarded</w:t>
            </w:r>
            <w:proofErr w:type="spellEnd"/>
            <w:r>
              <w:t xml:space="preserve"> til Lars.</w:t>
            </w:r>
          </w:p>
          <w:p w:rsidR="003704A9" w:rsidRDefault="003704A9" w:rsidP="00DE7388">
            <w:pPr>
              <w:pStyle w:val="Ingenafstand"/>
            </w:pPr>
            <w:r>
              <w:t>Men vi har ikke hørt noget fra Lars, derfor tager vi nu selv kontakt til Lars.</w:t>
            </w:r>
          </w:p>
          <w:p w:rsidR="003704A9" w:rsidRDefault="003704A9" w:rsidP="00DE7388">
            <w:pPr>
              <w:pStyle w:val="Ingenafstand"/>
            </w:pPr>
          </w:p>
          <w:p w:rsidR="003704A9" w:rsidRDefault="003704A9" w:rsidP="00DE7388">
            <w:pPr>
              <w:pStyle w:val="Ingenafstand"/>
            </w:pPr>
            <w:r>
              <w:t>Rasmus sender ”system beskrivelse”</w:t>
            </w:r>
            <w:r w:rsidR="00913700">
              <w:t xml:space="preserve"> til vejleder.</w:t>
            </w:r>
            <w:bookmarkStart w:id="0" w:name="_GoBack"/>
            <w:bookmarkEnd w:id="0"/>
          </w:p>
          <w:p w:rsidR="00F76AC7" w:rsidRPr="0028483E" w:rsidRDefault="00F76AC7" w:rsidP="00DE7388">
            <w:pPr>
              <w:pStyle w:val="Ingenafstand"/>
            </w:pPr>
          </w:p>
        </w:tc>
      </w:tr>
    </w:tbl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5B"/>
    <w:rsid w:val="00054D86"/>
    <w:rsid w:val="000F6078"/>
    <w:rsid w:val="00197446"/>
    <w:rsid w:val="00240BB4"/>
    <w:rsid w:val="0028483E"/>
    <w:rsid w:val="002B74DD"/>
    <w:rsid w:val="00351C55"/>
    <w:rsid w:val="003704A9"/>
    <w:rsid w:val="00511B55"/>
    <w:rsid w:val="00517AF9"/>
    <w:rsid w:val="0059554B"/>
    <w:rsid w:val="005E2502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630FA"/>
    <w:rsid w:val="00880409"/>
    <w:rsid w:val="008E1BD5"/>
    <w:rsid w:val="008E3EB4"/>
    <w:rsid w:val="00906FD4"/>
    <w:rsid w:val="0090702F"/>
    <w:rsid w:val="00910391"/>
    <w:rsid w:val="00913700"/>
    <w:rsid w:val="00950F71"/>
    <w:rsid w:val="00967159"/>
    <w:rsid w:val="009C3932"/>
    <w:rsid w:val="00A03B0B"/>
    <w:rsid w:val="00A45760"/>
    <w:rsid w:val="00AA5844"/>
    <w:rsid w:val="00AB1B02"/>
    <w:rsid w:val="00B118E8"/>
    <w:rsid w:val="00B15C94"/>
    <w:rsid w:val="00B74DBC"/>
    <w:rsid w:val="00BE21B5"/>
    <w:rsid w:val="00C30DBC"/>
    <w:rsid w:val="00C8310F"/>
    <w:rsid w:val="00C94B51"/>
    <w:rsid w:val="00CC755B"/>
    <w:rsid w:val="00DB3971"/>
    <w:rsid w:val="00DB4DEB"/>
    <w:rsid w:val="00DE7388"/>
    <w:rsid w:val="00E30210"/>
    <w:rsid w:val="00E3741D"/>
    <w:rsid w:val="00F25476"/>
    <w:rsid w:val="00F641BD"/>
    <w:rsid w:val="00F76AC7"/>
    <w:rsid w:val="00F8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906FD4"/>
    <w:rPr>
      <w:color w:val="808080"/>
    </w:rPr>
  </w:style>
  <w:style w:type="paragraph" w:styleId="Ingenafstand">
    <w:name w:val="No Spacing"/>
    <w:uiPriority w:val="1"/>
    <w:qFormat/>
    <w:rsid w:val="00906FD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el-Gitter">
    <w:name w:val="Table Grid"/>
    <w:basedOn w:val="Tabel-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906FD4"/>
    <w:rPr>
      <w:color w:val="808080"/>
    </w:rPr>
  </w:style>
  <w:style w:type="paragraph" w:styleId="Ingenafstand">
    <w:name w:val="No Spacing"/>
    <w:uiPriority w:val="1"/>
    <w:qFormat/>
    <w:rsid w:val="00906FD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el-Gitter">
    <w:name w:val="Table Grid"/>
    <w:basedOn w:val="Tabel-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dsholdertekst"/>
            </w:rPr>
            <w:t>Klik her for at angive tekst.</w:t>
          </w:r>
        </w:p>
      </w:docPartBody>
    </w:docPart>
    <w:docPart>
      <w:docPartPr>
        <w:name w:val="BB728FB2EF59468F97B157B3817C6D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A47072-1F69-46F9-8ECC-8DC8DAE3CD30}"/>
      </w:docPartPr>
      <w:docPartBody>
        <w:p w:rsidR="00C13272" w:rsidRDefault="0018227B" w:rsidP="0018227B">
          <w:pPr>
            <w:pStyle w:val="BB728FB2EF59468F97B157B3817C6DC9"/>
          </w:pPr>
          <w:r w:rsidRPr="00646EFC">
            <w:rPr>
              <w:rStyle w:val="Pladsholderteks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382607"/>
    <w:rsid w:val="0047234A"/>
    <w:rsid w:val="00513DF3"/>
    <w:rsid w:val="005F49D1"/>
    <w:rsid w:val="00611EB2"/>
    <w:rsid w:val="00786410"/>
    <w:rsid w:val="007A239A"/>
    <w:rsid w:val="007A4652"/>
    <w:rsid w:val="00872ABF"/>
    <w:rsid w:val="00A14FD3"/>
    <w:rsid w:val="00A3010C"/>
    <w:rsid w:val="00B071FC"/>
    <w:rsid w:val="00B130CC"/>
    <w:rsid w:val="00B74B4D"/>
    <w:rsid w:val="00C13272"/>
    <w:rsid w:val="00DB029E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227B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227B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99B4-2D9E-4592-9E85-5D273D7B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Mødeindkaldelse.dotx</Template>
  <TotalTime>108</TotalTime>
  <Pages>2</Pages>
  <Words>320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Lydiksen</cp:lastModifiedBy>
  <cp:revision>16</cp:revision>
  <dcterms:created xsi:type="dcterms:W3CDTF">2012-09-11T10:14:00Z</dcterms:created>
  <dcterms:modified xsi:type="dcterms:W3CDTF">2013-03-12T13:59:00Z</dcterms:modified>
</cp:coreProperties>
</file>