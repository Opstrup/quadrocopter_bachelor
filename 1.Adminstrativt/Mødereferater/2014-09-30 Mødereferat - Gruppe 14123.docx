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EF" w:rsidRPr="00BD4802" w:rsidRDefault="0072090D" w:rsidP="00BD4802">
      <w:pPr>
        <w:pStyle w:val="Title"/>
        <w:rPr>
          <w:sz w:val="40"/>
          <w:szCs w:val="40"/>
        </w:rPr>
      </w:pPr>
      <w:r w:rsidRPr="00841BAC">
        <w:rPr>
          <w:sz w:val="40"/>
          <w:szCs w:val="40"/>
        </w:rPr>
        <w:t>Møde</w:t>
      </w:r>
      <w:r w:rsidR="002914EF">
        <w:rPr>
          <w:sz w:val="40"/>
          <w:szCs w:val="40"/>
        </w:rPr>
        <w:t>referat</w:t>
      </w:r>
      <w:r w:rsidR="002914EF">
        <w:rPr>
          <w:sz w:val="40"/>
          <w:szCs w:val="40"/>
        </w:rPr>
        <w:tab/>
        <w:t xml:space="preserve">       </w:t>
      </w:r>
      <w:r w:rsidR="000F044B">
        <w:rPr>
          <w:sz w:val="40"/>
          <w:szCs w:val="40"/>
        </w:rPr>
        <w:t xml:space="preserve">      Gruppe: 14134           </w:t>
      </w:r>
      <w:r w:rsidR="009D2D61">
        <w:rPr>
          <w:sz w:val="40"/>
          <w:szCs w:val="40"/>
        </w:rPr>
        <w:t>3</w:t>
      </w:r>
      <w:r w:rsidR="00345D21">
        <w:rPr>
          <w:sz w:val="40"/>
          <w:szCs w:val="40"/>
        </w:rPr>
        <w:t>0</w:t>
      </w:r>
      <w:bookmarkStart w:id="0" w:name="_GoBack"/>
      <w:bookmarkEnd w:id="0"/>
      <w:r w:rsidR="00517AF9" w:rsidRPr="00641FDF">
        <w:rPr>
          <w:sz w:val="40"/>
          <w:szCs w:val="40"/>
        </w:rPr>
        <w:t>-0</w:t>
      </w:r>
      <w:r w:rsidR="002914EF">
        <w:rPr>
          <w:sz w:val="40"/>
          <w:szCs w:val="40"/>
        </w:rPr>
        <w:t>9-2014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9"/>
        <w:gridCol w:w="3684"/>
      </w:tblGrid>
      <w:tr w:rsidR="008E1BD5" w:rsidRPr="00F25476" w:rsidTr="002914EF">
        <w:trPr>
          <w:trHeight w:val="1397"/>
          <w:jc w:val="center"/>
        </w:trPr>
        <w:tc>
          <w:tcPr>
            <w:tcW w:w="9923" w:type="dxa"/>
            <w:gridSpan w:val="2"/>
          </w:tcPr>
          <w:p w:rsidR="002914EF" w:rsidRPr="002914EF" w:rsidRDefault="002914EF" w:rsidP="00841BAC">
            <w:pPr>
              <w:pStyle w:val="NoSpacing"/>
              <w:rPr>
                <w:b/>
                <w:sz w:val="8"/>
                <w:szCs w:val="8"/>
              </w:rPr>
            </w:pPr>
          </w:p>
          <w:p w:rsidR="008E3EB4" w:rsidRDefault="008E1BD5" w:rsidP="00841BAC">
            <w:pPr>
              <w:pStyle w:val="NoSpacing"/>
              <w:rPr>
                <w:sz w:val="24"/>
              </w:rPr>
            </w:pPr>
            <w:r w:rsidRPr="00B74DBC">
              <w:rPr>
                <w:b/>
                <w:sz w:val="24"/>
              </w:rPr>
              <w:t>Emne: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963252" w:rsidP="00906FD4">
            <w:pPr>
              <w:pStyle w:val="NoSpacing"/>
              <w:spacing w:line="276" w:lineRule="auto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01468715"/>
                <w:placeholder>
                  <w:docPart w:val="CD59A3D2CA964FC7BAB41BC716112D50"/>
                </w:placeholder>
                <w:text/>
              </w:sdtPr>
              <w:sdtContent>
                <w:r w:rsidRPr="00681FAA">
                  <w:rPr>
                    <w:rFonts w:ascii="Calibri" w:eastAsia="Calibri" w:hAnsi="Calibri" w:cs="Times New Roman"/>
                  </w:rPr>
                  <w:t>Iteration 1.</w:t>
                </w:r>
              </w:sdtContent>
            </w:sdt>
          </w:p>
          <w:p w:rsidR="002914EF" w:rsidRPr="006F5F12" w:rsidRDefault="002914EF" w:rsidP="00906FD4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  <w:p w:rsidR="008E1BD5" w:rsidRPr="00906FD4" w:rsidRDefault="008E1BD5" w:rsidP="00841BAC">
            <w:pPr>
              <w:pStyle w:val="NoSpacing"/>
            </w:pPr>
            <w:r w:rsidRPr="00B74DBC">
              <w:rPr>
                <w:b/>
                <w:sz w:val="24"/>
              </w:rPr>
              <w:t>Formål med mødet:</w:t>
            </w:r>
            <w:r w:rsidRPr="00B74DBC">
              <w:rPr>
                <w:sz w:val="24"/>
              </w:rPr>
              <w:t xml:space="preserve"> </w:t>
            </w:r>
          </w:p>
          <w:p w:rsidR="009D2D61" w:rsidRDefault="00963252" w:rsidP="009D2D61">
            <w:pPr>
              <w:pStyle w:val="NoSpacing"/>
              <w:spacing w:line="276" w:lineRule="auto"/>
            </w:pPr>
            <w:r>
              <w:t>Vejleder skal se udkast til første iteration.</w:t>
            </w:r>
          </w:p>
          <w:p w:rsidR="002914EF" w:rsidRPr="002914EF" w:rsidRDefault="002914EF" w:rsidP="00A45760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</w:tc>
      </w:tr>
      <w:tr w:rsidR="002914EF" w:rsidRPr="00F25476" w:rsidTr="004666D3">
        <w:trPr>
          <w:trHeight w:val="2693"/>
          <w:jc w:val="center"/>
        </w:trPr>
        <w:tc>
          <w:tcPr>
            <w:tcW w:w="6239" w:type="dxa"/>
          </w:tcPr>
          <w:p w:rsidR="002914EF" w:rsidRPr="002914EF" w:rsidRDefault="002914EF" w:rsidP="002914EF">
            <w:pPr>
              <w:pStyle w:val="NoSpacing"/>
              <w:spacing w:line="276" w:lineRule="auto"/>
              <w:rPr>
                <w:b/>
                <w:sz w:val="8"/>
                <w:szCs w:val="8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Om mødet</w:t>
            </w:r>
            <w:r>
              <w:rPr>
                <w:b/>
                <w:sz w:val="24"/>
              </w:rPr>
              <w:t>: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>Dato:</w:t>
            </w:r>
            <w:r w:rsidRPr="00997418">
              <w:t xml:space="preserve"> Tirsdag - </w:t>
            </w:r>
            <w:r w:rsidR="009D2D61">
              <w:t>3</w:t>
            </w:r>
            <w:r w:rsidR="00963252">
              <w:t>0</w:t>
            </w:r>
            <w:r w:rsidRPr="00997418">
              <w:t xml:space="preserve">. </w:t>
            </w:r>
            <w:r>
              <w:t>September 2014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Tid: </w:t>
            </w:r>
            <w:r w:rsidR="004666D3">
              <w:t>9.00 - 09</w:t>
            </w:r>
            <w:r w:rsidRPr="00997418">
              <w:t>.</w:t>
            </w:r>
            <w:r w:rsidR="000F044B">
              <w:t>45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Sted: </w:t>
            </w:r>
            <w:r>
              <w:t>Vejleders kontor</w:t>
            </w:r>
          </w:p>
          <w:p w:rsidR="004A7F23" w:rsidRPr="004A7F23" w:rsidRDefault="004A7F23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4A7F23" w:rsidRDefault="004A7F23" w:rsidP="008C3BB9">
            <w:pPr>
              <w:pStyle w:val="NoSpacing"/>
              <w:spacing w:line="276" w:lineRule="auto"/>
            </w:pPr>
            <w:r>
              <w:rPr>
                <w:b/>
              </w:rPr>
              <w:t xml:space="preserve">Forberedelse: </w:t>
            </w:r>
            <w:r w:rsidR="00963252">
              <w:t>Inden mødet er et udkast iteration 1 sendt til vejleder. Der sendes sekvens diagram, overordnet klassediagram og et designoverview diagram. Desuden er mødereferat fra sidste møde udarbejdet og sendt til vejleder.</w:t>
            </w:r>
          </w:p>
        </w:tc>
        <w:tc>
          <w:tcPr>
            <w:tcW w:w="3684" w:type="dxa"/>
          </w:tcPr>
          <w:p w:rsidR="002914EF" w:rsidRPr="00054D86" w:rsidRDefault="002914EF" w:rsidP="00E30210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2914EF" w:rsidRPr="00997418" w:rsidRDefault="002914EF" w:rsidP="002914EF">
            <w:pPr>
              <w:pStyle w:val="NoSpacing"/>
              <w:spacing w:line="360" w:lineRule="auto"/>
              <w:rPr>
                <w:b/>
                <w:sz w:val="24"/>
              </w:rPr>
            </w:pPr>
            <w:r w:rsidRPr="00B74DBC">
              <w:rPr>
                <w:b/>
                <w:sz w:val="24"/>
              </w:rPr>
              <w:t xml:space="preserve"> </w:t>
            </w:r>
            <w:r w:rsidRPr="00997418">
              <w:rPr>
                <w:b/>
                <w:sz w:val="24"/>
              </w:rPr>
              <w:t>Mødedeltagere: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Torben </w:t>
            </w:r>
            <w:r w:rsidRPr="001D7544">
              <w:t>Gregersen</w:t>
            </w:r>
            <w:r w:rsidRPr="00997418">
              <w:t xml:space="preserve">  (Vejleder)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Rasmus Lydiksen (Referent) </w:t>
            </w:r>
          </w:p>
          <w:p w:rsidR="004A7F23" w:rsidRDefault="002914EF" w:rsidP="000F044B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Kevin Grooters</w:t>
            </w:r>
          </w:p>
          <w:p w:rsidR="000F044B" w:rsidRPr="00997418" w:rsidRDefault="000F044B" w:rsidP="000F044B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Anders Opstrup</w:t>
            </w:r>
          </w:p>
          <w:p w:rsidR="000F044B" w:rsidRPr="00E30210" w:rsidRDefault="000F044B" w:rsidP="000F044B">
            <w:pPr>
              <w:pStyle w:val="NoSpacing"/>
              <w:spacing w:line="360" w:lineRule="auto"/>
            </w:pPr>
          </w:p>
        </w:tc>
      </w:tr>
      <w:tr w:rsidR="00590157" w:rsidRPr="00F25476" w:rsidTr="004666D3">
        <w:trPr>
          <w:trHeight w:val="1695"/>
          <w:jc w:val="center"/>
        </w:trPr>
        <w:tc>
          <w:tcPr>
            <w:tcW w:w="6239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997418" w:rsidRDefault="00590157" w:rsidP="00590157">
            <w:pPr>
              <w:pStyle w:val="NoSpacing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Dagsorden</w:t>
            </w:r>
          </w:p>
          <w:p w:rsidR="00590157" w:rsidRPr="002914EF" w:rsidRDefault="00590157" w:rsidP="00590157">
            <w:pPr>
              <w:pStyle w:val="NoSpacing"/>
              <w:rPr>
                <w:sz w:val="8"/>
                <w:szCs w:val="8"/>
              </w:rPr>
            </w:pPr>
          </w:p>
          <w:p w:rsidR="008C3BB9" w:rsidRDefault="008C3BB9" w:rsidP="008C3BB9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rPr>
                <w:rFonts w:cs="Calibri"/>
                <w:color w:val="000000"/>
                <w:lang w:eastAsia="da-DK"/>
              </w:rPr>
              <w:t>Sekvens, klasse og designoverview diagrammer</w:t>
            </w:r>
          </w:p>
          <w:p w:rsidR="008C3BB9" w:rsidRPr="00AA15A8" w:rsidRDefault="008C3BB9" w:rsidP="008C3BB9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8C3BB9" w:rsidRDefault="008C3BB9" w:rsidP="008C3BB9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rPr>
                <w:rFonts w:cs="Calibri"/>
                <w:color w:val="000000"/>
                <w:lang w:eastAsia="da-DK"/>
              </w:rPr>
              <w:t>Forklaring/diskussion af 4 + 1 model</w:t>
            </w:r>
            <w:r>
              <w:t>.</w:t>
            </w:r>
          </w:p>
          <w:p w:rsidR="008C3BB9" w:rsidRPr="00AA15A8" w:rsidRDefault="008C3BB9" w:rsidP="008C3BB9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590157" w:rsidRPr="004666D3" w:rsidRDefault="008C3BB9" w:rsidP="008C3BB9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 w:rsidRPr="00AA15A8">
              <w:t>Evt.</w:t>
            </w:r>
          </w:p>
        </w:tc>
        <w:tc>
          <w:tcPr>
            <w:tcW w:w="3684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B74DBC" w:rsidRDefault="00590157" w:rsidP="00590157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Punkter til næste uges møde:</w:t>
            </w:r>
          </w:p>
          <w:p w:rsidR="00590157" w:rsidRPr="009C3932" w:rsidRDefault="00590157" w:rsidP="00590157">
            <w:pPr>
              <w:pStyle w:val="NoSpacing"/>
              <w:rPr>
                <w:sz w:val="6"/>
                <w:szCs w:val="6"/>
              </w:rPr>
            </w:pPr>
          </w:p>
          <w:p w:rsidR="00590157" w:rsidRDefault="008C3BB9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I</w:t>
            </w:r>
            <w:r w:rsidR="009D2D61">
              <w:t>teration 1</w:t>
            </w:r>
            <w:r w:rsidR="00590157">
              <w:t>.</w:t>
            </w:r>
          </w:p>
          <w:p w:rsidR="008C3BB9" w:rsidRDefault="008C3BB9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Database.</w:t>
            </w:r>
          </w:p>
          <w:p w:rsidR="00590157" w:rsidRPr="009C3932" w:rsidRDefault="00590157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Evt.</w:t>
            </w:r>
          </w:p>
        </w:tc>
      </w:tr>
      <w:tr w:rsidR="00590157" w:rsidRPr="00F25476" w:rsidTr="00D57217">
        <w:trPr>
          <w:trHeight w:val="2225"/>
          <w:jc w:val="center"/>
        </w:trPr>
        <w:tc>
          <w:tcPr>
            <w:tcW w:w="9923" w:type="dxa"/>
            <w:gridSpan w:val="2"/>
          </w:tcPr>
          <w:p w:rsidR="00590157" w:rsidRDefault="00590157" w:rsidP="00590157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1.</w:t>
            </w:r>
          </w:p>
          <w:p w:rsidR="008C3BB9" w:rsidRDefault="008C3BB9" w:rsidP="008C3BB9">
            <w:pPr>
              <w:pStyle w:val="NoSpacing"/>
            </w:pPr>
            <w:r>
              <w:t>Husk – sekvens diagrammer skal gi</w:t>
            </w:r>
            <w:r>
              <w:t xml:space="preserve">ve bedre overblik </w:t>
            </w:r>
            <w:r>
              <w:t>–</w:t>
            </w:r>
            <w:r>
              <w:t xml:space="preserve"> </w:t>
            </w:r>
            <w:r>
              <w:t xml:space="preserve">vis </w:t>
            </w:r>
            <w:r>
              <w:t xml:space="preserve">overordnede </w:t>
            </w:r>
            <w:r>
              <w:t xml:space="preserve">detaljer. Udkast til sekvensdiagram ser rigtig fint ud. I nogle tilfælde kan </w:t>
            </w:r>
            <w:r>
              <w:t xml:space="preserve">en todeling af </w:t>
            </w:r>
            <w:r>
              <w:t>sekvensdiagrammerne være fornuftigt at lave ( server-side / drone )</w:t>
            </w:r>
            <w:r>
              <w:t xml:space="preserve"> - men </w:t>
            </w:r>
            <w:r>
              <w:t>forsøg at lave</w:t>
            </w:r>
            <w:r>
              <w:t xml:space="preserve"> fælles</w:t>
            </w:r>
            <w:r>
              <w:t xml:space="preserve"> sekvens diagrammer så vidt muligt</w:t>
            </w:r>
            <w:r>
              <w:t>.</w:t>
            </w:r>
          </w:p>
          <w:p w:rsidR="008C3BB9" w:rsidRDefault="008C3BB9" w:rsidP="008C3BB9">
            <w:pPr>
              <w:pStyle w:val="NoSpacing"/>
            </w:pPr>
          </w:p>
          <w:p w:rsidR="008C3BB9" w:rsidRDefault="008C3BB9" w:rsidP="008C3BB9">
            <w:pPr>
              <w:pStyle w:val="NoSpacing"/>
            </w:pPr>
            <w:r>
              <w:t>D</w:t>
            </w:r>
            <w:r>
              <w:t>esignoverview diagram</w:t>
            </w:r>
            <w:r>
              <w:t xml:space="preserve"> ser godt ud og samme gælder klassediagrammet.</w:t>
            </w:r>
          </w:p>
          <w:p w:rsidR="008C3BB9" w:rsidRDefault="008C3BB9" w:rsidP="008C3BB9">
            <w:pPr>
              <w:pStyle w:val="NoSpacing"/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2.</w:t>
            </w:r>
          </w:p>
          <w:p w:rsidR="008C3BB9" w:rsidRDefault="008C3BB9" w:rsidP="008C3BB9">
            <w:pPr>
              <w:pStyle w:val="NoSpacing"/>
            </w:pPr>
            <w:r>
              <w:t xml:space="preserve">Benyt </w:t>
            </w:r>
            <w:r>
              <w:t>"n + 1" frem for "4 + 1"</w:t>
            </w:r>
            <w:r>
              <w:t xml:space="preserve">.  </w:t>
            </w:r>
            <w:r>
              <w:t>4 + 1 kan virke sti</w:t>
            </w:r>
            <w:r>
              <w:t>f</w:t>
            </w:r>
            <w:r>
              <w:t>t og kan tvinge folk til at lave ubrugelige diagrammer.</w:t>
            </w:r>
          </w:p>
          <w:p w:rsidR="008C3BB9" w:rsidRDefault="008C3BB9" w:rsidP="008C3BB9">
            <w:pPr>
              <w:pStyle w:val="NoSpacing"/>
            </w:pPr>
            <w:r>
              <w:t xml:space="preserve">Vejleder ligger op til n + 1 model bestående af følgende: </w:t>
            </w:r>
          </w:p>
          <w:p w:rsidR="008C3BB9" w:rsidRDefault="008C3BB9" w:rsidP="008C3BB9">
            <w:pPr>
              <w:pStyle w:val="NoSpacing"/>
            </w:pPr>
          </w:p>
          <w:p w:rsidR="008C3BB9" w:rsidRPr="008C3BB9" w:rsidRDefault="005071F5" w:rsidP="008C3BB9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Logical / </w:t>
            </w:r>
            <w:r w:rsidR="008C3BB9" w:rsidRPr="008C3BB9">
              <w:rPr>
                <w:i/>
              </w:rPr>
              <w:t>Use case view</w:t>
            </w:r>
          </w:p>
          <w:p w:rsidR="005071F5" w:rsidRDefault="008C3BB9" w:rsidP="008C3BB9">
            <w:pPr>
              <w:pStyle w:val="NoSpacing"/>
            </w:pPr>
            <w:r>
              <w:t xml:space="preserve">Udarbejd </w:t>
            </w:r>
            <w:r>
              <w:t>sekvensdiagrammer + klassediagrammer</w:t>
            </w:r>
            <w:r w:rsidR="005071F5">
              <w:t xml:space="preserve"> ud fra use cases</w:t>
            </w:r>
            <w:r>
              <w:t xml:space="preserve">. </w:t>
            </w:r>
          </w:p>
          <w:p w:rsidR="008C3BB9" w:rsidRDefault="008C3BB9" w:rsidP="008C3BB9">
            <w:pPr>
              <w:pStyle w:val="NoSpacing"/>
            </w:pPr>
            <w:r>
              <w:t>H</w:t>
            </w:r>
            <w:r>
              <w:t>ver use case tilføjer ny dat</w:t>
            </w:r>
            <w:r w:rsidR="005071F5">
              <w:t>a til viewet</w:t>
            </w:r>
            <w:r>
              <w:t xml:space="preserve">. Slut af med at finde </w:t>
            </w:r>
            <w:r>
              <w:t>"aktive" klasser.</w:t>
            </w:r>
          </w:p>
          <w:p w:rsidR="008C3BB9" w:rsidRDefault="008C3BB9" w:rsidP="008C3BB9">
            <w:pPr>
              <w:pStyle w:val="NoSpacing"/>
            </w:pPr>
          </w:p>
          <w:p w:rsidR="008C3BB9" w:rsidRPr="005071F5" w:rsidRDefault="005071F5" w:rsidP="008C3BB9">
            <w:pPr>
              <w:pStyle w:val="NoSpacing"/>
              <w:rPr>
                <w:i/>
              </w:rPr>
            </w:pPr>
            <w:r w:rsidRPr="005071F5">
              <w:rPr>
                <w:i/>
              </w:rPr>
              <w:t>P</w:t>
            </w:r>
            <w:r w:rsidR="008C3BB9" w:rsidRPr="005071F5">
              <w:rPr>
                <w:i/>
              </w:rPr>
              <w:t xml:space="preserve">rocess view </w:t>
            </w:r>
          </w:p>
          <w:p w:rsidR="008C3BB9" w:rsidRDefault="005071F5" w:rsidP="008C3BB9">
            <w:pPr>
              <w:pStyle w:val="NoSpacing"/>
            </w:pPr>
            <w:r>
              <w:t xml:space="preserve">Her beskrives </w:t>
            </w:r>
            <w:r w:rsidR="008C3BB9">
              <w:t>sam</w:t>
            </w:r>
            <w:r>
              <w:t>men</w:t>
            </w:r>
            <w:r w:rsidR="008C3BB9">
              <w:t>spil mellem de aktive klasser!</w:t>
            </w:r>
          </w:p>
          <w:p w:rsidR="008C3BB9" w:rsidRDefault="005071F5" w:rsidP="008C3BB9">
            <w:pPr>
              <w:pStyle w:val="NoSpacing"/>
            </w:pPr>
            <w:r>
              <w:t xml:space="preserve">Brug af </w:t>
            </w:r>
            <w:r w:rsidR="008C3BB9">
              <w:t>sphemaforer/mutex</w:t>
            </w:r>
            <w:r>
              <w:t xml:space="preserve">, </w:t>
            </w:r>
            <w:r w:rsidR="008C3BB9">
              <w:t>mailbox</w:t>
            </w:r>
            <w:r>
              <w:t xml:space="preserve"> eller </w:t>
            </w:r>
            <w:r w:rsidR="008C3BB9">
              <w:t>server/klient</w:t>
            </w:r>
          </w:p>
          <w:p w:rsidR="008C3BB9" w:rsidRDefault="008C3BB9" w:rsidP="008C3BB9">
            <w:pPr>
              <w:pStyle w:val="NoSpacing"/>
            </w:pPr>
          </w:p>
          <w:p w:rsidR="008C3BB9" w:rsidRPr="005071F5" w:rsidRDefault="005071F5" w:rsidP="008C3BB9">
            <w:pPr>
              <w:pStyle w:val="NoSpacing"/>
              <w:rPr>
                <w:i/>
              </w:rPr>
            </w:pPr>
            <w:r>
              <w:rPr>
                <w:i/>
              </w:rPr>
              <w:t>D</w:t>
            </w:r>
            <w:r w:rsidR="008C3BB9" w:rsidRPr="005071F5">
              <w:rPr>
                <w:i/>
              </w:rPr>
              <w:t xml:space="preserve">ata view </w:t>
            </w:r>
          </w:p>
          <w:p w:rsidR="008C3BB9" w:rsidRDefault="005071F5" w:rsidP="008C3BB9">
            <w:pPr>
              <w:pStyle w:val="NoSpacing"/>
            </w:pPr>
            <w:r>
              <w:t>H</w:t>
            </w:r>
            <w:r w:rsidR="008C3BB9">
              <w:t xml:space="preserve">ar </w:t>
            </w:r>
            <w:r>
              <w:t xml:space="preserve">systemet </w:t>
            </w:r>
            <w:r w:rsidR="008C3BB9">
              <w:t>persistens (database)</w:t>
            </w:r>
          </w:p>
          <w:p w:rsidR="008C3BB9" w:rsidRDefault="001A5FDF" w:rsidP="008C3BB9">
            <w:pPr>
              <w:pStyle w:val="NoSpacing"/>
            </w:pPr>
            <w:r>
              <w:t>I data view b</w:t>
            </w:r>
            <w:r w:rsidR="008C3BB9">
              <w:t>eskrive</w:t>
            </w:r>
            <w:r>
              <w:t>s</w:t>
            </w:r>
            <w:r w:rsidR="008C3BB9">
              <w:t xml:space="preserve"> layout af data der gemmes, hvordan database tilgås osv.</w:t>
            </w:r>
          </w:p>
          <w:p w:rsidR="008C3BB9" w:rsidRPr="001A5FDF" w:rsidRDefault="001A5FDF" w:rsidP="008C3BB9">
            <w:pPr>
              <w:pStyle w:val="NoSpacing"/>
              <w:rPr>
                <w:i/>
              </w:rPr>
            </w:pPr>
            <w:r>
              <w:rPr>
                <w:i/>
              </w:rPr>
              <w:lastRenderedPageBreak/>
              <w:t>D</w:t>
            </w:r>
            <w:r w:rsidR="008C3BB9" w:rsidRPr="001A5FDF">
              <w:rPr>
                <w:i/>
              </w:rPr>
              <w:t>eployment view</w:t>
            </w:r>
          </w:p>
          <w:p w:rsidR="008C3BB9" w:rsidRDefault="001A5FDF" w:rsidP="008C3BB9">
            <w:pPr>
              <w:pStyle w:val="NoSpacing"/>
            </w:pPr>
            <w:r>
              <w:t xml:space="preserve">Her kigges på </w:t>
            </w:r>
            <w:r w:rsidR="008C3BB9">
              <w:t>systemet som klasser - client, drone &amp; server</w:t>
            </w:r>
            <w:r>
              <w:t>.</w:t>
            </w:r>
          </w:p>
          <w:p w:rsidR="008C3BB9" w:rsidRDefault="008C3BB9" w:rsidP="008C3BB9">
            <w:pPr>
              <w:pStyle w:val="NoSpacing"/>
            </w:pPr>
            <w:r>
              <w:t>Beskriv dernæst hvilke klasser der bruges i de overordnede klasser.</w:t>
            </w:r>
          </w:p>
          <w:p w:rsidR="008C3BB9" w:rsidRDefault="008C3BB9" w:rsidP="008C3BB9">
            <w:pPr>
              <w:pStyle w:val="NoSpacing"/>
            </w:pPr>
            <w:r>
              <w:t>Beskriv benyttede proto</w:t>
            </w:r>
            <w:r w:rsidR="001A5FDF">
              <w:t>k</w:t>
            </w:r>
            <w:r>
              <w:t xml:space="preserve">oller - fx layout </w:t>
            </w:r>
            <w:r w:rsidR="001A5FDF">
              <w:t>meddeler</w:t>
            </w:r>
            <w:r>
              <w:t>. Header/start/stop-.</w:t>
            </w:r>
          </w:p>
          <w:p w:rsidR="008C3BB9" w:rsidRDefault="008C3BB9" w:rsidP="008C3BB9">
            <w:pPr>
              <w:pStyle w:val="NoSpacing"/>
            </w:pPr>
          </w:p>
          <w:p w:rsidR="008C3BB9" w:rsidRPr="001A5FDF" w:rsidRDefault="001A5FDF" w:rsidP="008C3BB9">
            <w:pPr>
              <w:pStyle w:val="NoSpacing"/>
              <w:rPr>
                <w:i/>
              </w:rPr>
            </w:pPr>
            <w:r>
              <w:rPr>
                <w:i/>
              </w:rPr>
              <w:t>I</w:t>
            </w:r>
            <w:r w:rsidR="008C3BB9" w:rsidRPr="001A5FDF">
              <w:rPr>
                <w:i/>
              </w:rPr>
              <w:t>mplementation view</w:t>
            </w:r>
          </w:p>
          <w:p w:rsidR="008C3BB9" w:rsidRDefault="001A5FDF" w:rsidP="008C3BB9">
            <w:pPr>
              <w:pStyle w:val="NoSpacing"/>
            </w:pPr>
            <w:r>
              <w:t>N</w:t>
            </w:r>
            <w:r w:rsidR="008C3BB9">
              <w:t>år der kodes fås en masse filer - vis hvilke filer der er i systemet og forklar dem.</w:t>
            </w:r>
          </w:p>
          <w:p w:rsidR="009D2D61" w:rsidRPr="008C3BB9" w:rsidRDefault="001A5FDF" w:rsidP="008C3BB9">
            <w:pPr>
              <w:pStyle w:val="NoSpacing"/>
            </w:pPr>
            <w:r>
              <w:t>Tilføj en ”</w:t>
            </w:r>
            <w:r w:rsidR="008C3BB9">
              <w:t xml:space="preserve">How to </w:t>
            </w:r>
            <w:r>
              <w:t>/</w:t>
            </w:r>
            <w:r w:rsidR="008C3BB9">
              <w:t xml:space="preserve"> readme</w:t>
            </w:r>
            <w:r>
              <w:t>”</w:t>
            </w:r>
            <w:r w:rsidR="008C3BB9">
              <w:t xml:space="preserve"> (hvilke værktøjer, hvilken version af værktøj og program opsætning)</w:t>
            </w:r>
          </w:p>
          <w:p w:rsidR="009D2D61" w:rsidRDefault="009D2D61" w:rsidP="004A7F23">
            <w:pPr>
              <w:pStyle w:val="NoSpacing"/>
              <w:rPr>
                <w:b/>
              </w:rPr>
            </w:pPr>
          </w:p>
          <w:p w:rsidR="004A7F23" w:rsidRPr="00DE7388" w:rsidRDefault="004A7F23" w:rsidP="004A7F23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 xml:space="preserve">Ad </w:t>
            </w:r>
            <w:r>
              <w:rPr>
                <w:b/>
              </w:rPr>
              <w:t>3</w:t>
            </w:r>
            <w:r w:rsidRPr="00DE7388">
              <w:rPr>
                <w:b/>
              </w:rPr>
              <w:t>.</w:t>
            </w:r>
          </w:p>
          <w:p w:rsidR="004A7F23" w:rsidRDefault="009D2D61" w:rsidP="00FA493F">
            <w:pPr>
              <w:pStyle w:val="NoSpacing"/>
            </w:pPr>
            <w:r>
              <w:t>-</w:t>
            </w:r>
          </w:p>
          <w:p w:rsidR="00FA493F" w:rsidRPr="00BD4802" w:rsidRDefault="00FA493F" w:rsidP="00FA493F">
            <w:pPr>
              <w:pStyle w:val="NoSpacing"/>
            </w:pPr>
          </w:p>
        </w:tc>
      </w:tr>
    </w:tbl>
    <w:p w:rsidR="0072090D" w:rsidRPr="00F25476" w:rsidRDefault="0072090D" w:rsidP="00AA5844">
      <w:pPr>
        <w:rPr>
          <w:b/>
        </w:rPr>
      </w:pPr>
    </w:p>
    <w:sectPr w:rsidR="0072090D" w:rsidRPr="00F254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42F"/>
    <w:multiLevelType w:val="hybridMultilevel"/>
    <w:tmpl w:val="E1DEBC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56CC9"/>
    <w:multiLevelType w:val="hybridMultilevel"/>
    <w:tmpl w:val="361648A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05440"/>
    <w:multiLevelType w:val="hybridMultilevel"/>
    <w:tmpl w:val="AAF2AC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F09B9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404F6"/>
    <w:multiLevelType w:val="hybridMultilevel"/>
    <w:tmpl w:val="1DF80A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94EBD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44A11"/>
    <w:multiLevelType w:val="hybridMultilevel"/>
    <w:tmpl w:val="80022AF4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29AC6B5B"/>
    <w:multiLevelType w:val="hybridMultilevel"/>
    <w:tmpl w:val="A4E45A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90D"/>
    <w:multiLevelType w:val="hybridMultilevel"/>
    <w:tmpl w:val="73AAA50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434AA7"/>
    <w:multiLevelType w:val="hybridMultilevel"/>
    <w:tmpl w:val="3AF2AC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10D8F"/>
    <w:multiLevelType w:val="hybridMultilevel"/>
    <w:tmpl w:val="B25E31D0"/>
    <w:lvl w:ilvl="0" w:tplc="7EA03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02389"/>
    <w:multiLevelType w:val="hybridMultilevel"/>
    <w:tmpl w:val="4EE4CF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34C93"/>
    <w:multiLevelType w:val="hybridMultilevel"/>
    <w:tmpl w:val="BAE8D6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B22D7"/>
    <w:multiLevelType w:val="hybridMultilevel"/>
    <w:tmpl w:val="92AC3C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3381"/>
    <w:multiLevelType w:val="hybridMultilevel"/>
    <w:tmpl w:val="28941F5C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5DBD6304"/>
    <w:multiLevelType w:val="hybridMultilevel"/>
    <w:tmpl w:val="CF3270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A4CBA"/>
    <w:multiLevelType w:val="hybridMultilevel"/>
    <w:tmpl w:val="956E0A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E45FD"/>
    <w:multiLevelType w:val="hybridMultilevel"/>
    <w:tmpl w:val="781A15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17"/>
  </w:num>
  <w:num w:numId="8">
    <w:abstractNumId w:val="8"/>
  </w:num>
  <w:num w:numId="9">
    <w:abstractNumId w:val="13"/>
  </w:num>
  <w:num w:numId="10">
    <w:abstractNumId w:val="9"/>
  </w:num>
  <w:num w:numId="11">
    <w:abstractNumId w:val="16"/>
  </w:num>
  <w:num w:numId="12">
    <w:abstractNumId w:val="14"/>
  </w:num>
  <w:num w:numId="13">
    <w:abstractNumId w:val="15"/>
  </w:num>
  <w:num w:numId="14">
    <w:abstractNumId w:val="6"/>
  </w:num>
  <w:num w:numId="15">
    <w:abstractNumId w:val="0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B"/>
    <w:rsid w:val="00054D86"/>
    <w:rsid w:val="000F044B"/>
    <w:rsid w:val="000F6078"/>
    <w:rsid w:val="00151F05"/>
    <w:rsid w:val="00197446"/>
    <w:rsid w:val="001A5FDF"/>
    <w:rsid w:val="00234A4D"/>
    <w:rsid w:val="00240BB4"/>
    <w:rsid w:val="00274AF6"/>
    <w:rsid w:val="0028483E"/>
    <w:rsid w:val="002914EF"/>
    <w:rsid w:val="002B74DD"/>
    <w:rsid w:val="0032004A"/>
    <w:rsid w:val="00345D21"/>
    <w:rsid w:val="00351C55"/>
    <w:rsid w:val="004666D3"/>
    <w:rsid w:val="004A7F23"/>
    <w:rsid w:val="005071F5"/>
    <w:rsid w:val="00511B55"/>
    <w:rsid w:val="00517AF9"/>
    <w:rsid w:val="00590157"/>
    <w:rsid w:val="0059554B"/>
    <w:rsid w:val="00620D4B"/>
    <w:rsid w:val="00641FDF"/>
    <w:rsid w:val="00643892"/>
    <w:rsid w:val="006C4BAB"/>
    <w:rsid w:val="006F5F12"/>
    <w:rsid w:val="00700213"/>
    <w:rsid w:val="0072090D"/>
    <w:rsid w:val="00742BC9"/>
    <w:rsid w:val="007C02FB"/>
    <w:rsid w:val="007D0736"/>
    <w:rsid w:val="00827A3A"/>
    <w:rsid w:val="00841BAC"/>
    <w:rsid w:val="00857F24"/>
    <w:rsid w:val="008630FA"/>
    <w:rsid w:val="00880409"/>
    <w:rsid w:val="008C3BB9"/>
    <w:rsid w:val="008E1BD5"/>
    <w:rsid w:val="008E3EB4"/>
    <w:rsid w:val="00906FD4"/>
    <w:rsid w:val="0090702F"/>
    <w:rsid w:val="00910391"/>
    <w:rsid w:val="00950F71"/>
    <w:rsid w:val="00963252"/>
    <w:rsid w:val="00967159"/>
    <w:rsid w:val="0099522D"/>
    <w:rsid w:val="009C3932"/>
    <w:rsid w:val="009D2D61"/>
    <w:rsid w:val="00A03B0B"/>
    <w:rsid w:val="00A45760"/>
    <w:rsid w:val="00AA5844"/>
    <w:rsid w:val="00AB1B02"/>
    <w:rsid w:val="00B15C94"/>
    <w:rsid w:val="00B74DBC"/>
    <w:rsid w:val="00BD4802"/>
    <w:rsid w:val="00BD4DB0"/>
    <w:rsid w:val="00BE21B5"/>
    <w:rsid w:val="00C30DBC"/>
    <w:rsid w:val="00C8310F"/>
    <w:rsid w:val="00CC755B"/>
    <w:rsid w:val="00DB3971"/>
    <w:rsid w:val="00DB4DEB"/>
    <w:rsid w:val="00DE7388"/>
    <w:rsid w:val="00E30210"/>
    <w:rsid w:val="00E3741D"/>
    <w:rsid w:val="00F25476"/>
    <w:rsid w:val="00F641BD"/>
    <w:rsid w:val="00F810C3"/>
    <w:rsid w:val="00FA493F"/>
    <w:rsid w:val="00F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73104-0969-4252-A4B8-12CF5E7D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6FD4"/>
    <w:rPr>
      <w:color w:val="808080"/>
    </w:rPr>
  </w:style>
  <w:style w:type="paragraph" w:styleId="NoSpacing">
    <w:name w:val="No Spacing"/>
    <w:uiPriority w:val="1"/>
    <w:qFormat/>
    <w:rsid w:val="00906F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210"/>
    <w:pPr>
      <w:ind w:left="720"/>
      <w:contextualSpacing/>
    </w:pPr>
  </w:style>
  <w:style w:type="table" w:styleId="TableGrid">
    <w:name w:val="Table Grid"/>
    <w:basedOn w:val="TableNormal"/>
    <w:uiPriority w:val="59"/>
    <w:rsid w:val="00720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0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466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ksen\AppData\Local\Temp\M&#248;deindkaldel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59A3D2CA964FC7BAB41BC716112D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6A78EF-5107-429A-BE0F-28DCF1EB55E1}"/>
      </w:docPartPr>
      <w:docPartBody>
        <w:p w:rsidR="00A3010C" w:rsidRDefault="00B130CC" w:rsidP="00B130CC">
          <w:pPr>
            <w:pStyle w:val="CD59A3D2CA964FC7BAB41BC716112D50"/>
          </w:pPr>
          <w:r w:rsidRPr="00646EFC">
            <w:rPr>
              <w:rStyle w:val="PlaceholderTex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9E"/>
    <w:rsid w:val="00012C81"/>
    <w:rsid w:val="000A1619"/>
    <w:rsid w:val="000A5DDA"/>
    <w:rsid w:val="000C194F"/>
    <w:rsid w:val="000D1EF8"/>
    <w:rsid w:val="0018227B"/>
    <w:rsid w:val="001A6969"/>
    <w:rsid w:val="002741B2"/>
    <w:rsid w:val="002F7D1B"/>
    <w:rsid w:val="0047234A"/>
    <w:rsid w:val="00513DF3"/>
    <w:rsid w:val="005F49D1"/>
    <w:rsid w:val="00611EB2"/>
    <w:rsid w:val="006D6A30"/>
    <w:rsid w:val="006E1C2C"/>
    <w:rsid w:val="00786410"/>
    <w:rsid w:val="007A239A"/>
    <w:rsid w:val="007A4652"/>
    <w:rsid w:val="00872ABF"/>
    <w:rsid w:val="00893BE4"/>
    <w:rsid w:val="00A03FF0"/>
    <w:rsid w:val="00A14FD3"/>
    <w:rsid w:val="00A3010C"/>
    <w:rsid w:val="00B071FC"/>
    <w:rsid w:val="00B130CC"/>
    <w:rsid w:val="00B74B4D"/>
    <w:rsid w:val="00C07040"/>
    <w:rsid w:val="00C13272"/>
    <w:rsid w:val="00D73DD3"/>
    <w:rsid w:val="00DB029E"/>
    <w:rsid w:val="00E63CE1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FF0"/>
    <w:rPr>
      <w:color w:val="808080"/>
    </w:rPr>
  </w:style>
  <w:style w:type="paragraph" w:customStyle="1" w:styleId="8E82E49A5DFB427DA2622029249E1151">
    <w:name w:val="8E82E49A5DFB427DA2622029249E1151"/>
  </w:style>
  <w:style w:type="paragraph" w:customStyle="1" w:styleId="454E3CC558474ABEB29B0B0F845F238A">
    <w:name w:val="454E3CC558474ABEB29B0B0F845F238A"/>
  </w:style>
  <w:style w:type="paragraph" w:customStyle="1" w:styleId="70469F4CB99C45B5BED5178B1013BE17">
    <w:name w:val="70469F4CB99C45B5BED5178B1013BE17"/>
    <w:rsid w:val="00B130CC"/>
  </w:style>
  <w:style w:type="paragraph" w:customStyle="1" w:styleId="CD59A3D2CA964FC7BAB41BC716112D50">
    <w:name w:val="CD59A3D2CA964FC7BAB41BC716112D50"/>
    <w:rsid w:val="00B130CC"/>
  </w:style>
  <w:style w:type="paragraph" w:customStyle="1" w:styleId="6050128B764F4412A6107BC19D7A1A88">
    <w:name w:val="6050128B764F4412A6107BC19D7A1A88"/>
    <w:rsid w:val="00B130CC"/>
  </w:style>
  <w:style w:type="paragraph" w:customStyle="1" w:styleId="1E4CA749ACAD41C99775B61BA2044D84">
    <w:name w:val="1E4CA749ACAD41C99775B61BA2044D84"/>
    <w:rsid w:val="00A3010C"/>
  </w:style>
  <w:style w:type="paragraph" w:customStyle="1" w:styleId="3A0D1C1F9B834A0AB7FA5447F906CAF6">
    <w:name w:val="3A0D1C1F9B834A0AB7FA5447F906CAF6"/>
    <w:rsid w:val="00A3010C"/>
  </w:style>
  <w:style w:type="paragraph" w:customStyle="1" w:styleId="741369A60B2141118BC089171BD1AD68">
    <w:name w:val="741369A60B2141118BC089171BD1AD68"/>
    <w:rsid w:val="00A3010C"/>
  </w:style>
  <w:style w:type="paragraph" w:customStyle="1" w:styleId="3AB2CF872DF04D5B900AF31FEA9C834D">
    <w:name w:val="3AB2CF872DF04D5B900AF31FEA9C834D"/>
    <w:rsid w:val="00A3010C"/>
  </w:style>
  <w:style w:type="paragraph" w:customStyle="1" w:styleId="C3D60BF5504F4BBA9D62ACFFE5B402DC">
    <w:name w:val="C3D60BF5504F4BBA9D62ACFFE5B402DC"/>
    <w:rsid w:val="00A3010C"/>
  </w:style>
  <w:style w:type="paragraph" w:customStyle="1" w:styleId="74701F156C7742D69DE8BB92E5214CDC">
    <w:name w:val="74701F156C7742D69DE8BB92E5214CDC"/>
    <w:rsid w:val="00A3010C"/>
  </w:style>
  <w:style w:type="paragraph" w:customStyle="1" w:styleId="5F8A8C1A8C3B4EF89AD84339FF3C3A2E">
    <w:name w:val="5F8A8C1A8C3B4EF89AD84339FF3C3A2E"/>
    <w:rsid w:val="00A3010C"/>
  </w:style>
  <w:style w:type="paragraph" w:customStyle="1" w:styleId="1FF3D9F0A89E435EA56A2AE97314C037">
    <w:name w:val="1FF3D9F0A89E435EA56A2AE97314C037"/>
    <w:rsid w:val="00A3010C"/>
  </w:style>
  <w:style w:type="paragraph" w:customStyle="1" w:styleId="493BE61E251B4998951D3BFCEC8974B7">
    <w:name w:val="493BE61E251B4998951D3BFCEC8974B7"/>
    <w:rsid w:val="00A3010C"/>
  </w:style>
  <w:style w:type="paragraph" w:customStyle="1" w:styleId="D7C77FF543EA4FCF8C640C45734A9A7E">
    <w:name w:val="D7C77FF543EA4FCF8C640C45734A9A7E"/>
    <w:rsid w:val="00A3010C"/>
  </w:style>
  <w:style w:type="paragraph" w:customStyle="1" w:styleId="BB728FB2EF59468F97B157B3817C6DC9">
    <w:name w:val="BB728FB2EF59468F97B157B3817C6DC9"/>
    <w:rsid w:val="0018227B"/>
  </w:style>
  <w:style w:type="paragraph" w:customStyle="1" w:styleId="4C04B69EAAC945F2830BCBF966DAB53F">
    <w:name w:val="4C04B69EAAC945F2830BCBF966DAB53F"/>
    <w:rsid w:val="00A03FF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BC2AA-4285-41AC-B760-5E23AE4D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Mødeindkaldelse</Template>
  <TotalTime>70</TotalTime>
  <Pages>2</Pages>
  <Words>300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Lydiksen</dc:creator>
  <cp:lastModifiedBy>Rasmus Lydiksen</cp:lastModifiedBy>
  <cp:revision>10</cp:revision>
  <cp:lastPrinted>2014-10-06T07:21:00Z</cp:lastPrinted>
  <dcterms:created xsi:type="dcterms:W3CDTF">2014-09-04T08:56:00Z</dcterms:created>
  <dcterms:modified xsi:type="dcterms:W3CDTF">2014-10-06T07:22:00Z</dcterms:modified>
</cp:coreProperties>
</file>