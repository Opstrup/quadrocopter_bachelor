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4EF" w:rsidRPr="00BD4802" w:rsidRDefault="0072090D" w:rsidP="00BD4802">
      <w:pPr>
        <w:pStyle w:val="Title"/>
        <w:rPr>
          <w:sz w:val="40"/>
          <w:szCs w:val="40"/>
        </w:rPr>
      </w:pPr>
      <w:r w:rsidRPr="00841BAC">
        <w:rPr>
          <w:sz w:val="40"/>
          <w:szCs w:val="40"/>
        </w:rPr>
        <w:t>Møde</w:t>
      </w:r>
      <w:r w:rsidR="002914EF">
        <w:rPr>
          <w:sz w:val="40"/>
          <w:szCs w:val="40"/>
        </w:rPr>
        <w:t>referat</w:t>
      </w:r>
      <w:r w:rsidR="002914EF">
        <w:rPr>
          <w:sz w:val="40"/>
          <w:szCs w:val="40"/>
        </w:rPr>
        <w:tab/>
        <w:t xml:space="preserve">       </w:t>
      </w:r>
      <w:r w:rsidR="004666D3">
        <w:rPr>
          <w:sz w:val="40"/>
          <w:szCs w:val="40"/>
        </w:rPr>
        <w:t xml:space="preserve">      Gruppe: 14134           09</w:t>
      </w:r>
      <w:r w:rsidR="00517AF9" w:rsidRPr="00641FDF">
        <w:rPr>
          <w:sz w:val="40"/>
          <w:szCs w:val="40"/>
        </w:rPr>
        <w:t>-0</w:t>
      </w:r>
      <w:r w:rsidR="002914EF">
        <w:rPr>
          <w:sz w:val="40"/>
          <w:szCs w:val="40"/>
        </w:rPr>
        <w:t>9-2014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9"/>
        <w:gridCol w:w="3684"/>
      </w:tblGrid>
      <w:tr w:rsidR="008E1BD5" w:rsidRPr="00F25476" w:rsidTr="002914EF">
        <w:trPr>
          <w:trHeight w:val="1397"/>
          <w:jc w:val="center"/>
        </w:trPr>
        <w:tc>
          <w:tcPr>
            <w:tcW w:w="9923" w:type="dxa"/>
            <w:gridSpan w:val="2"/>
          </w:tcPr>
          <w:p w:rsidR="002914EF" w:rsidRPr="002914EF" w:rsidRDefault="002914EF" w:rsidP="00841BAC">
            <w:pPr>
              <w:pStyle w:val="NoSpacing"/>
              <w:rPr>
                <w:b/>
                <w:sz w:val="8"/>
                <w:szCs w:val="8"/>
              </w:rPr>
            </w:pPr>
          </w:p>
          <w:p w:rsidR="008E3EB4" w:rsidRDefault="008E1BD5" w:rsidP="00841BAC">
            <w:pPr>
              <w:pStyle w:val="NoSpacing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99522D" w:rsidP="00906FD4">
            <w:pPr>
              <w:pStyle w:val="NoSpacing"/>
              <w:spacing w:line="276" w:lineRule="auto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EndPr/>
              <w:sdtContent>
                <w:r w:rsidR="002914EF" w:rsidRPr="00A24B6F">
                  <w:rPr>
                    <w:rFonts w:ascii="Calibri" w:eastAsia="Calibri" w:hAnsi="Calibri" w:cs="Times New Roman"/>
                  </w:rPr>
                  <w:t>Op</w:t>
                </w:r>
                <w:r w:rsidR="004666D3">
                  <w:rPr>
                    <w:rFonts w:ascii="Calibri" w:eastAsia="Calibri" w:hAnsi="Calibri" w:cs="Times New Roman"/>
                  </w:rPr>
                  <w:t>samling på kravspecifikation og test</w:t>
                </w:r>
                <w:r w:rsidR="002914EF" w:rsidRPr="00A24B6F">
                  <w:rPr>
                    <w:rFonts w:ascii="Calibri" w:eastAsia="Calibri" w:hAnsi="Calibri" w:cs="Times New Roman"/>
                  </w:rPr>
                  <w:t>.</w:t>
                </w:r>
              </w:sdtContent>
            </w:sdt>
          </w:p>
          <w:p w:rsidR="002914EF" w:rsidRPr="006F5F12" w:rsidRDefault="002914EF" w:rsidP="00906FD4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NoSpacing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2914EF" w:rsidP="00A45760">
            <w:pPr>
              <w:pStyle w:val="NoSpacing"/>
              <w:spacing w:line="276" w:lineRule="auto"/>
            </w:pPr>
            <w:r>
              <w:t xml:space="preserve">Vejleder </w:t>
            </w:r>
            <w:r w:rsidR="004666D3">
              <w:t>skal se og acceptere kravspecifikation samt test</w:t>
            </w:r>
            <w:r>
              <w:t>.</w:t>
            </w:r>
          </w:p>
          <w:p w:rsidR="002914EF" w:rsidRPr="002914EF" w:rsidRDefault="002914EF" w:rsidP="00A45760">
            <w:pPr>
              <w:pStyle w:val="NoSpacing"/>
              <w:spacing w:line="276" w:lineRule="auto"/>
              <w:rPr>
                <w:sz w:val="8"/>
                <w:szCs w:val="8"/>
              </w:rPr>
            </w:pPr>
          </w:p>
        </w:tc>
      </w:tr>
      <w:tr w:rsidR="002914EF" w:rsidRPr="00F25476" w:rsidTr="004666D3">
        <w:trPr>
          <w:trHeight w:val="2693"/>
          <w:jc w:val="center"/>
        </w:trPr>
        <w:tc>
          <w:tcPr>
            <w:tcW w:w="6239" w:type="dxa"/>
          </w:tcPr>
          <w:p w:rsidR="002914EF" w:rsidRPr="002914EF" w:rsidRDefault="002914EF" w:rsidP="002914EF">
            <w:pPr>
              <w:pStyle w:val="NoSpacing"/>
              <w:spacing w:line="276" w:lineRule="auto"/>
              <w:rPr>
                <w:b/>
                <w:sz w:val="8"/>
                <w:szCs w:val="8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Om mødet</w:t>
            </w:r>
            <w:r>
              <w:rPr>
                <w:b/>
                <w:sz w:val="24"/>
              </w:rPr>
              <w:t>: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>Dato:</w:t>
            </w:r>
            <w:r w:rsidRPr="00997418">
              <w:t xml:space="preserve"> </w:t>
            </w:r>
            <w:proofErr w:type="gramStart"/>
            <w:r w:rsidRPr="00997418">
              <w:t>Tirsdag</w:t>
            </w:r>
            <w:proofErr w:type="gramEnd"/>
            <w:r w:rsidRPr="00997418">
              <w:t xml:space="preserve"> - </w:t>
            </w:r>
            <w:r w:rsidR="004666D3">
              <w:t>9</w:t>
            </w:r>
            <w:r w:rsidRPr="00997418">
              <w:t xml:space="preserve">. </w:t>
            </w:r>
            <w:r>
              <w:t>September 2014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997418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Tid: </w:t>
            </w:r>
            <w:r w:rsidR="004666D3">
              <w:t>9.00 - 09</w:t>
            </w:r>
            <w:r w:rsidRPr="00997418">
              <w:t>.</w:t>
            </w:r>
            <w:r w:rsidR="004666D3">
              <w:t>3</w:t>
            </w:r>
            <w:r w:rsidRPr="00997418">
              <w:t>0</w:t>
            </w:r>
          </w:p>
          <w:p w:rsidR="002914EF" w:rsidRPr="00997418" w:rsidRDefault="002914EF" w:rsidP="002914EF">
            <w:pPr>
              <w:pStyle w:val="NoSpacing"/>
              <w:spacing w:line="276" w:lineRule="auto"/>
              <w:rPr>
                <w:b/>
                <w:sz w:val="12"/>
                <w:szCs w:val="12"/>
              </w:rPr>
            </w:pPr>
          </w:p>
          <w:p w:rsidR="002914EF" w:rsidRDefault="002914EF" w:rsidP="002914EF">
            <w:pPr>
              <w:pStyle w:val="NoSpacing"/>
              <w:spacing w:line="276" w:lineRule="auto"/>
            </w:pPr>
            <w:r w:rsidRPr="00997418">
              <w:rPr>
                <w:b/>
              </w:rPr>
              <w:t xml:space="preserve">Sted: </w:t>
            </w:r>
            <w:r>
              <w:t>Vejleders kontor</w:t>
            </w:r>
          </w:p>
          <w:p w:rsidR="004A7F23" w:rsidRPr="004A7F23" w:rsidRDefault="004A7F23" w:rsidP="002914EF">
            <w:pPr>
              <w:pStyle w:val="NoSpacing"/>
              <w:spacing w:line="276" w:lineRule="auto"/>
              <w:rPr>
                <w:sz w:val="12"/>
                <w:szCs w:val="12"/>
              </w:rPr>
            </w:pPr>
          </w:p>
          <w:p w:rsidR="002914EF" w:rsidRPr="004A7F23" w:rsidRDefault="004A7F23" w:rsidP="002914EF">
            <w:pPr>
              <w:pStyle w:val="NoSpacing"/>
              <w:spacing w:line="276" w:lineRule="auto"/>
            </w:pPr>
            <w:r>
              <w:rPr>
                <w:b/>
              </w:rPr>
              <w:t xml:space="preserve">Forberedelse: </w:t>
            </w:r>
            <w:r>
              <w:t>Inden mødet er kravspecifikation, test og mødereferat fra sidste møde udarbejdet og sendt til vejleder</w:t>
            </w:r>
          </w:p>
        </w:tc>
        <w:tc>
          <w:tcPr>
            <w:tcW w:w="3684" w:type="dxa"/>
          </w:tcPr>
          <w:p w:rsidR="002914EF" w:rsidRPr="00054D86" w:rsidRDefault="002914EF" w:rsidP="00E30210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2914EF" w:rsidRPr="00997418" w:rsidRDefault="002914EF" w:rsidP="002914EF">
            <w:pPr>
              <w:pStyle w:val="NoSpacing"/>
              <w:spacing w:line="360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</w:t>
            </w:r>
            <w:r w:rsidRPr="00997418">
              <w:rPr>
                <w:b/>
                <w:sz w:val="24"/>
              </w:rPr>
              <w:t>Mødedeltagere: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Torben </w:t>
            </w:r>
            <w:r w:rsidRPr="001D7544">
              <w:t>Gregersen</w:t>
            </w:r>
            <w:r w:rsidRPr="00997418">
              <w:t xml:space="preserve">  (Vejleder)</w:t>
            </w:r>
          </w:p>
          <w:p w:rsidR="002914EF" w:rsidRPr="00997418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2914EF" w:rsidRDefault="002914EF" w:rsidP="002914EF">
            <w:pPr>
              <w:pStyle w:val="NoSpacing"/>
              <w:spacing w:line="360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4A7F23" w:rsidRPr="00E30210" w:rsidRDefault="004A7F23" w:rsidP="004A7F23">
            <w:pPr>
              <w:pStyle w:val="NoSpacing"/>
            </w:pPr>
            <w:r w:rsidRPr="004A7F23">
              <w:rPr>
                <w:sz w:val="40"/>
              </w:rPr>
              <w:t>□</w:t>
            </w:r>
            <w:r>
              <w:t xml:space="preserve"> Anders Opstrup</w:t>
            </w:r>
          </w:p>
        </w:tc>
      </w:tr>
      <w:tr w:rsidR="00590157" w:rsidRPr="00F25476" w:rsidTr="004666D3">
        <w:trPr>
          <w:trHeight w:val="1695"/>
          <w:jc w:val="center"/>
        </w:trPr>
        <w:tc>
          <w:tcPr>
            <w:tcW w:w="6239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997418" w:rsidRDefault="00590157" w:rsidP="00590157">
            <w:pPr>
              <w:pStyle w:val="NoSpacing"/>
              <w:rPr>
                <w:b/>
                <w:sz w:val="24"/>
              </w:rPr>
            </w:pPr>
            <w:r w:rsidRPr="00997418">
              <w:rPr>
                <w:b/>
                <w:sz w:val="24"/>
              </w:rPr>
              <w:t>Dagsorden</w:t>
            </w:r>
          </w:p>
          <w:p w:rsidR="00590157" w:rsidRPr="002914EF" w:rsidRDefault="00590157" w:rsidP="00590157">
            <w:pPr>
              <w:pStyle w:val="NoSpacing"/>
              <w:rPr>
                <w:sz w:val="8"/>
                <w:szCs w:val="8"/>
              </w:rPr>
            </w:pPr>
          </w:p>
          <w:p w:rsidR="00590157" w:rsidRDefault="004666D3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Kravspecifikation</w:t>
            </w:r>
            <w:r w:rsidR="00590157">
              <w:t>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ind w:left="720"/>
              <w:contextualSpacing/>
              <w:rPr>
                <w:sz w:val="6"/>
                <w:szCs w:val="6"/>
              </w:rPr>
            </w:pPr>
          </w:p>
          <w:p w:rsidR="00590157" w:rsidRDefault="004666D3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>
              <w:t>Test</w:t>
            </w:r>
            <w:r w:rsidR="00590157">
              <w:t>.</w:t>
            </w:r>
          </w:p>
          <w:p w:rsidR="00590157" w:rsidRPr="00AA15A8" w:rsidRDefault="00590157" w:rsidP="00590157">
            <w:pPr>
              <w:pStyle w:val="NoSpacing"/>
              <w:spacing w:line="276" w:lineRule="auto"/>
              <w:contextualSpacing/>
              <w:rPr>
                <w:sz w:val="6"/>
                <w:szCs w:val="6"/>
              </w:rPr>
            </w:pPr>
          </w:p>
          <w:p w:rsidR="00590157" w:rsidRPr="004666D3" w:rsidRDefault="00590157" w:rsidP="00590157">
            <w:pPr>
              <w:pStyle w:val="NoSpacing"/>
              <w:numPr>
                <w:ilvl w:val="0"/>
                <w:numId w:val="18"/>
              </w:numPr>
              <w:spacing w:line="276" w:lineRule="auto"/>
              <w:contextualSpacing/>
            </w:pPr>
            <w:r w:rsidRPr="00AA15A8">
              <w:t>Evt.</w:t>
            </w:r>
          </w:p>
        </w:tc>
        <w:tc>
          <w:tcPr>
            <w:tcW w:w="3684" w:type="dxa"/>
          </w:tcPr>
          <w:p w:rsidR="00590157" w:rsidRPr="00590157" w:rsidRDefault="00590157" w:rsidP="00590157">
            <w:pPr>
              <w:pStyle w:val="NoSpacing"/>
              <w:rPr>
                <w:b/>
                <w:sz w:val="8"/>
                <w:szCs w:val="8"/>
              </w:rPr>
            </w:pPr>
          </w:p>
          <w:p w:rsidR="00590157" w:rsidRPr="00B74DBC" w:rsidRDefault="00590157" w:rsidP="00590157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590157" w:rsidRPr="009C3932" w:rsidRDefault="00590157" w:rsidP="00590157">
            <w:pPr>
              <w:pStyle w:val="NoSpacing"/>
              <w:rPr>
                <w:sz w:val="6"/>
                <w:szCs w:val="6"/>
              </w:rPr>
            </w:pPr>
          </w:p>
          <w:p w:rsidR="00590157" w:rsidRDefault="004666D3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Foranalyse</w:t>
            </w:r>
            <w:r w:rsidR="00590157">
              <w:t>.</w:t>
            </w:r>
          </w:p>
          <w:p w:rsidR="00590157" w:rsidRDefault="004666D3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Systemarkitektur</w:t>
            </w:r>
            <w:r w:rsidR="00590157">
              <w:t>.</w:t>
            </w:r>
          </w:p>
          <w:p w:rsidR="00590157" w:rsidRPr="009C3932" w:rsidRDefault="00590157" w:rsidP="00590157">
            <w:pPr>
              <w:pStyle w:val="NoSpacing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590157" w:rsidRPr="00F25476" w:rsidTr="00D57217">
        <w:trPr>
          <w:trHeight w:val="2225"/>
          <w:jc w:val="center"/>
        </w:trPr>
        <w:tc>
          <w:tcPr>
            <w:tcW w:w="9923" w:type="dxa"/>
            <w:gridSpan w:val="2"/>
          </w:tcPr>
          <w:p w:rsidR="00590157" w:rsidRDefault="00590157" w:rsidP="00590157">
            <w:pPr>
              <w:pStyle w:val="NoSpacing"/>
              <w:spacing w:line="276" w:lineRule="auto"/>
              <w:rPr>
                <w:b/>
                <w:sz w:val="6"/>
                <w:szCs w:val="6"/>
              </w:rPr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4A7F23" w:rsidRDefault="004A7F23" w:rsidP="004A7F23">
            <w:pPr>
              <w:pStyle w:val="NoSpacing"/>
            </w:pPr>
            <w:r>
              <w:t>Sekundær aktør GPS satellitter - ikke webapplikation.</w:t>
            </w:r>
          </w:p>
          <w:p w:rsidR="004666D3" w:rsidRDefault="004A7F23" w:rsidP="004666D3">
            <w:pPr>
              <w:pStyle w:val="NoSpacing"/>
            </w:pPr>
            <w:r>
              <w:t xml:space="preserve">Ellers </w:t>
            </w:r>
            <w:r w:rsidR="004666D3">
              <w:t>fungere</w:t>
            </w:r>
            <w:r>
              <w:t>r</w:t>
            </w:r>
            <w:r w:rsidR="004666D3">
              <w:t xml:space="preserve"> </w:t>
            </w:r>
            <w:proofErr w:type="spellStart"/>
            <w:r w:rsidR="004666D3">
              <w:t>kravspec</w:t>
            </w:r>
            <w:proofErr w:type="spellEnd"/>
            <w:r>
              <w:t xml:space="preserve"> overordnet set </w:t>
            </w:r>
            <w:r w:rsidR="004666D3">
              <w:t>godt - men få navne til at passe</w:t>
            </w:r>
          </w:p>
          <w:p w:rsidR="004A7F23" w:rsidRDefault="004A7F23" w:rsidP="004666D3">
            <w:pPr>
              <w:pStyle w:val="NoSpacing"/>
            </w:pPr>
          </w:p>
          <w:p w:rsidR="004A7F23" w:rsidRDefault="004A7F23" w:rsidP="004A7F23">
            <w:pPr>
              <w:pStyle w:val="NoSpacing"/>
            </w:pPr>
            <w:r>
              <w:t>Tilføj evt. ikke funktionel krav - Tid for billede overførsel</w:t>
            </w:r>
          </w:p>
          <w:p w:rsidR="004A7F23" w:rsidRDefault="004A7F23" w:rsidP="004A7F23">
            <w:pPr>
              <w:pStyle w:val="NoSpacing"/>
            </w:pPr>
            <w:r>
              <w:t>Husk at gør brug af referencer - fx fejlmode til bilag - skide godt!</w:t>
            </w:r>
          </w:p>
          <w:p w:rsidR="004666D3" w:rsidRDefault="004666D3" w:rsidP="004666D3">
            <w:pPr>
              <w:pStyle w:val="NoSpacing"/>
            </w:pPr>
            <w:r>
              <w:t>Lav evt. afsnit der hedder "begrænsninger" - gør det klart hvad bruger får / får ikke.  Fx ingen GPS indtastning</w:t>
            </w:r>
          </w:p>
          <w:p w:rsidR="004666D3" w:rsidRDefault="004666D3" w:rsidP="004666D3">
            <w:pPr>
              <w:pStyle w:val="NoSpacing"/>
            </w:pPr>
          </w:p>
          <w:p w:rsidR="00BD4802" w:rsidRPr="00DE7388" w:rsidRDefault="00BD4802" w:rsidP="00BD4802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FB1BB2" w:rsidRDefault="00FB1BB2" w:rsidP="00BD4802">
            <w:pPr>
              <w:pStyle w:val="NoSpacing"/>
            </w:pPr>
            <w:r>
              <w:t xml:space="preserve">Det er planlagt at bruge </w:t>
            </w:r>
            <w:r w:rsidR="00BD4802">
              <w:t xml:space="preserve">RUP som udviklingsmodel – dvs. 4 overordnede udviklingsfaser. Til at holde </w:t>
            </w:r>
          </w:p>
          <w:p w:rsidR="00BD4802" w:rsidRDefault="00BD4802" w:rsidP="00BD4802">
            <w:pPr>
              <w:pStyle w:val="NoSpacing"/>
            </w:pPr>
            <w:proofErr w:type="gramStart"/>
            <w:r>
              <w:t>styr</w:t>
            </w:r>
            <w:r w:rsidR="0099522D">
              <w:t>e</w:t>
            </w:r>
            <w:proofErr w:type="gramEnd"/>
            <w:r>
              <w:t xml:space="preserve"> på de forskellige arbejdsopgaverne i de 4 udviklingsfaser påtænkes at gøre brug af</w:t>
            </w:r>
            <w:r w:rsidR="00FB1BB2">
              <w:t xml:space="preserve"> </w:t>
            </w:r>
            <w:proofErr w:type="spellStart"/>
            <w:r w:rsidR="00FB1BB2">
              <w:t>S</w:t>
            </w:r>
            <w:r>
              <w:t>crum</w:t>
            </w:r>
            <w:proofErr w:type="spellEnd"/>
            <w:r>
              <w:t>.</w:t>
            </w:r>
          </w:p>
          <w:p w:rsidR="004A7F23" w:rsidRDefault="004A7F23" w:rsidP="00BD4802">
            <w:pPr>
              <w:pStyle w:val="NoSpacing"/>
            </w:pPr>
          </w:p>
          <w:p w:rsidR="004A7F23" w:rsidRDefault="004A7F23" w:rsidP="004A7F23">
            <w:pPr>
              <w:pStyle w:val="NoSpacing"/>
            </w:pPr>
            <w:r>
              <w:t>Gentagende fejl under login - sker d</w:t>
            </w:r>
            <w:bookmarkStart w:id="0" w:name="_GoBack"/>
            <w:bookmarkEnd w:id="0"/>
            <w:r>
              <w:t xml:space="preserve">er da noget?       </w:t>
            </w:r>
          </w:p>
          <w:p w:rsidR="004A7F23" w:rsidRDefault="004A7F23" w:rsidP="004A7F23">
            <w:pPr>
              <w:pStyle w:val="NoSpacing"/>
            </w:pPr>
            <w:r>
              <w:t>Man kan evt. hæve ventetid før nyt forsøg på login er muligt</w:t>
            </w:r>
          </w:p>
          <w:p w:rsidR="004A7F23" w:rsidRDefault="004A7F23" w:rsidP="004A7F23">
            <w:pPr>
              <w:pStyle w:val="NoSpacing"/>
            </w:pPr>
            <w:r>
              <w:t xml:space="preserve">Hvis der ikke sket noget - skriv det under ”begrænsninger” – afsnit diskuteret i </w:t>
            </w:r>
            <w:proofErr w:type="spellStart"/>
            <w:r>
              <w:t>kravspec</w:t>
            </w:r>
            <w:proofErr w:type="spellEnd"/>
            <w:r>
              <w:t xml:space="preserve"> Ad 1.</w:t>
            </w:r>
          </w:p>
          <w:p w:rsidR="004A7F23" w:rsidRDefault="004A7F23" w:rsidP="004A7F23">
            <w:pPr>
              <w:pStyle w:val="NoSpacing"/>
            </w:pPr>
          </w:p>
          <w:p w:rsidR="004A7F23" w:rsidRPr="00DE7388" w:rsidRDefault="004A7F23" w:rsidP="004A7F23">
            <w:pPr>
              <w:pStyle w:val="NoSpacing"/>
              <w:rPr>
                <w:b/>
              </w:rPr>
            </w:pPr>
            <w:r w:rsidRPr="00DE7388">
              <w:rPr>
                <w:b/>
              </w:rPr>
              <w:t xml:space="preserve">Ad </w:t>
            </w:r>
            <w:r>
              <w:rPr>
                <w:b/>
              </w:rPr>
              <w:t>3</w:t>
            </w:r>
            <w:r w:rsidRPr="00DE7388">
              <w:rPr>
                <w:b/>
              </w:rPr>
              <w:t>.</w:t>
            </w:r>
          </w:p>
          <w:p w:rsidR="004A7F23" w:rsidRDefault="004A7F23" w:rsidP="004A7F23">
            <w:pPr>
              <w:pStyle w:val="NoSpacing"/>
            </w:pPr>
            <w:r>
              <w:t xml:space="preserve">Design forløb – består både af </w:t>
            </w:r>
            <w:proofErr w:type="spellStart"/>
            <w:r>
              <w:t>bdd</w:t>
            </w:r>
            <w:proofErr w:type="spellEnd"/>
            <w:r>
              <w:t xml:space="preserve"> og idb.</w:t>
            </w:r>
          </w:p>
          <w:p w:rsidR="00BD4802" w:rsidRDefault="004A7F23" w:rsidP="004A7F23">
            <w:pPr>
              <w:pStyle w:val="NoSpacing"/>
            </w:pPr>
            <w:r>
              <w:t xml:space="preserve">Funktionelle krav skal IKKE i punktform efter endt </w:t>
            </w:r>
            <w:proofErr w:type="spellStart"/>
            <w:r>
              <w:t>use</w:t>
            </w:r>
            <w:proofErr w:type="spellEnd"/>
            <w:r>
              <w:t xml:space="preserve"> case beskrivelse</w:t>
            </w:r>
          </w:p>
          <w:p w:rsidR="004A7F23" w:rsidRPr="00BD4802" w:rsidRDefault="004A7F23" w:rsidP="004A7F23">
            <w:pPr>
              <w:pStyle w:val="NoSpacing"/>
            </w:pPr>
          </w:p>
        </w:tc>
      </w:tr>
    </w:tbl>
    <w:p w:rsidR="0072090D" w:rsidRPr="00CC755B" w:rsidRDefault="0072090D" w:rsidP="00841BAC">
      <w:pPr>
        <w:spacing w:line="240" w:lineRule="auto"/>
        <w:rPr>
          <w:b/>
          <w:sz w:val="2"/>
          <w:szCs w:val="2"/>
        </w:rPr>
      </w:pPr>
    </w:p>
    <w:p w:rsidR="0072090D" w:rsidRPr="00F25476" w:rsidRDefault="0072090D" w:rsidP="00AA5844">
      <w:pPr>
        <w:rPr>
          <w:b/>
        </w:rPr>
      </w:pPr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02389"/>
    <w:multiLevelType w:val="hybridMultilevel"/>
    <w:tmpl w:val="4EE4CF7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7"/>
  </w:num>
  <w:num w:numId="8">
    <w:abstractNumId w:val="8"/>
  </w:num>
  <w:num w:numId="9">
    <w:abstractNumId w:val="13"/>
  </w:num>
  <w:num w:numId="10">
    <w:abstractNumId w:val="9"/>
  </w:num>
  <w:num w:numId="11">
    <w:abstractNumId w:val="16"/>
  </w:num>
  <w:num w:numId="12">
    <w:abstractNumId w:val="14"/>
  </w:num>
  <w:num w:numId="13">
    <w:abstractNumId w:val="15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54D86"/>
    <w:rsid w:val="000F6078"/>
    <w:rsid w:val="00151F05"/>
    <w:rsid w:val="00197446"/>
    <w:rsid w:val="00234A4D"/>
    <w:rsid w:val="00240BB4"/>
    <w:rsid w:val="00274AF6"/>
    <w:rsid w:val="0028483E"/>
    <w:rsid w:val="002914EF"/>
    <w:rsid w:val="002B74DD"/>
    <w:rsid w:val="0032004A"/>
    <w:rsid w:val="00351C55"/>
    <w:rsid w:val="004666D3"/>
    <w:rsid w:val="004A7F23"/>
    <w:rsid w:val="00511B55"/>
    <w:rsid w:val="00517AF9"/>
    <w:rsid w:val="00590157"/>
    <w:rsid w:val="0059554B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630FA"/>
    <w:rsid w:val="00880409"/>
    <w:rsid w:val="008E1BD5"/>
    <w:rsid w:val="008E3EB4"/>
    <w:rsid w:val="00906FD4"/>
    <w:rsid w:val="0090702F"/>
    <w:rsid w:val="00910391"/>
    <w:rsid w:val="00950F71"/>
    <w:rsid w:val="00967159"/>
    <w:rsid w:val="0099522D"/>
    <w:rsid w:val="009C3932"/>
    <w:rsid w:val="00A03B0B"/>
    <w:rsid w:val="00A45760"/>
    <w:rsid w:val="00AA5844"/>
    <w:rsid w:val="00AB1B02"/>
    <w:rsid w:val="00B15C94"/>
    <w:rsid w:val="00B74DBC"/>
    <w:rsid w:val="00BD4802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  <w:rsid w:val="00FB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073104-0969-4252-A4B8-12CF5E7D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06FD4"/>
    <w:rPr>
      <w:color w:val="808080"/>
    </w:rPr>
  </w:style>
  <w:style w:type="paragraph" w:styleId="NoSpacing">
    <w:name w:val="No Spacing"/>
    <w:uiPriority w:val="1"/>
    <w:qFormat/>
    <w:rsid w:val="00906F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leGrid">
    <w:name w:val="Table Grid"/>
    <w:basedOn w:val="TableNormal"/>
    <w:uiPriority w:val="59"/>
    <w:rsid w:val="0072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466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ceholderTex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47234A"/>
    <w:rsid w:val="00513DF3"/>
    <w:rsid w:val="005F49D1"/>
    <w:rsid w:val="00611EB2"/>
    <w:rsid w:val="006D6A30"/>
    <w:rsid w:val="00786410"/>
    <w:rsid w:val="007A239A"/>
    <w:rsid w:val="007A4652"/>
    <w:rsid w:val="00872ABF"/>
    <w:rsid w:val="00A03FF0"/>
    <w:rsid w:val="00A14FD3"/>
    <w:rsid w:val="00A3010C"/>
    <w:rsid w:val="00B071FC"/>
    <w:rsid w:val="00B130CC"/>
    <w:rsid w:val="00B74B4D"/>
    <w:rsid w:val="00C13272"/>
    <w:rsid w:val="00D73DD3"/>
    <w:rsid w:val="00DB029E"/>
    <w:rsid w:val="00E63CE1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FF0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  <w:style w:type="paragraph" w:customStyle="1" w:styleId="4C04B69EAAC945F2830BCBF966DAB53F">
    <w:name w:val="4C04B69EAAC945F2830BCBF966DAB53F"/>
    <w:rsid w:val="00A03FF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0AF9B-76E0-4949-A332-BB3BD03C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</Template>
  <TotalTime>19</TotalTime>
  <Pages>1</Pages>
  <Words>217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Rasmus Lydiksen</cp:lastModifiedBy>
  <cp:revision>4</cp:revision>
  <dcterms:created xsi:type="dcterms:W3CDTF">2014-09-04T08:56:00Z</dcterms:created>
  <dcterms:modified xsi:type="dcterms:W3CDTF">2014-09-15T06:27:00Z</dcterms:modified>
</cp:coreProperties>
</file>