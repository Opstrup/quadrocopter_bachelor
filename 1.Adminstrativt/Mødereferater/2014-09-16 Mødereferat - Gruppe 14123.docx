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EF" w:rsidRPr="00BD4802" w:rsidRDefault="0072090D" w:rsidP="00BD4802">
      <w:pPr>
        <w:pStyle w:val="Title"/>
        <w:rPr>
          <w:sz w:val="40"/>
          <w:szCs w:val="40"/>
        </w:rPr>
      </w:pPr>
      <w:r w:rsidRPr="00841BAC">
        <w:rPr>
          <w:sz w:val="40"/>
          <w:szCs w:val="40"/>
        </w:rPr>
        <w:t>Møde</w:t>
      </w:r>
      <w:r w:rsidR="002914EF">
        <w:rPr>
          <w:sz w:val="40"/>
          <w:szCs w:val="40"/>
        </w:rPr>
        <w:t>referat</w:t>
      </w:r>
      <w:r w:rsidR="002914EF">
        <w:rPr>
          <w:sz w:val="40"/>
          <w:szCs w:val="40"/>
        </w:rPr>
        <w:tab/>
        <w:t xml:space="preserve">       </w:t>
      </w:r>
      <w:r w:rsidR="000F044B">
        <w:rPr>
          <w:sz w:val="40"/>
          <w:szCs w:val="40"/>
        </w:rPr>
        <w:t xml:space="preserve">      Gruppe: 14134           16</w:t>
      </w:r>
      <w:r w:rsidR="00517AF9" w:rsidRPr="00641FDF">
        <w:rPr>
          <w:sz w:val="40"/>
          <w:szCs w:val="40"/>
        </w:rPr>
        <w:t>-0</w:t>
      </w:r>
      <w:r w:rsidR="002914EF">
        <w:rPr>
          <w:sz w:val="40"/>
          <w:szCs w:val="40"/>
        </w:rPr>
        <w:t>9-2014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9"/>
        <w:gridCol w:w="3684"/>
      </w:tblGrid>
      <w:tr w:rsidR="008E1BD5" w:rsidRPr="00F25476" w:rsidTr="002914EF">
        <w:trPr>
          <w:trHeight w:val="1397"/>
          <w:jc w:val="center"/>
        </w:trPr>
        <w:tc>
          <w:tcPr>
            <w:tcW w:w="9923" w:type="dxa"/>
            <w:gridSpan w:val="2"/>
          </w:tcPr>
          <w:p w:rsidR="002914EF" w:rsidRPr="002914EF" w:rsidRDefault="002914EF" w:rsidP="00841BAC">
            <w:pPr>
              <w:pStyle w:val="NoSpacing"/>
              <w:rPr>
                <w:b/>
                <w:sz w:val="8"/>
                <w:szCs w:val="8"/>
              </w:rPr>
            </w:pPr>
          </w:p>
          <w:p w:rsidR="008E3EB4" w:rsidRDefault="008E1BD5" w:rsidP="00841BAC">
            <w:pPr>
              <w:pStyle w:val="NoSpacing"/>
              <w:rPr>
                <w:sz w:val="24"/>
              </w:rPr>
            </w:pPr>
            <w:r w:rsidRPr="00B74DBC">
              <w:rPr>
                <w:b/>
                <w:sz w:val="24"/>
              </w:rPr>
              <w:t>Emne:</w:t>
            </w:r>
            <w:r w:rsidRPr="00B74DBC">
              <w:rPr>
                <w:sz w:val="24"/>
              </w:rPr>
              <w:t xml:space="preserve"> </w:t>
            </w:r>
          </w:p>
          <w:p w:rsidR="008E1BD5" w:rsidRDefault="00857F24" w:rsidP="00906FD4">
            <w:pPr>
              <w:pStyle w:val="NoSpacing"/>
              <w:spacing w:line="276" w:lineRule="auto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01468715"/>
                <w:placeholder>
                  <w:docPart w:val="CD59A3D2CA964FC7BAB41BC716112D50"/>
                </w:placeholder>
                <w:text/>
              </w:sdtPr>
              <w:sdtEndPr/>
              <w:sdtContent>
                <w:r w:rsidR="002914EF" w:rsidRPr="00A24B6F">
                  <w:rPr>
                    <w:rFonts w:ascii="Calibri" w:eastAsia="Calibri" w:hAnsi="Calibri" w:cs="Times New Roman"/>
                  </w:rPr>
                  <w:t>Op</w:t>
                </w:r>
                <w:r w:rsidR="004666D3">
                  <w:rPr>
                    <w:rFonts w:ascii="Calibri" w:eastAsia="Calibri" w:hAnsi="Calibri" w:cs="Times New Roman"/>
                  </w:rPr>
                  <w:t xml:space="preserve">samling på </w:t>
                </w:r>
                <w:r w:rsidR="000F044B">
                  <w:rPr>
                    <w:rFonts w:ascii="Calibri" w:eastAsia="Calibri" w:hAnsi="Calibri" w:cs="Times New Roman"/>
                  </w:rPr>
                  <w:t>foranalyse og indledning på systemarkitektur</w:t>
                </w:r>
                <w:r w:rsidR="002914EF" w:rsidRPr="00A24B6F">
                  <w:rPr>
                    <w:rFonts w:ascii="Calibri" w:eastAsia="Calibri" w:hAnsi="Calibri" w:cs="Times New Roman"/>
                  </w:rPr>
                  <w:t>.</w:t>
                </w:r>
              </w:sdtContent>
            </w:sdt>
          </w:p>
          <w:p w:rsidR="002914EF" w:rsidRPr="006F5F12" w:rsidRDefault="002914EF" w:rsidP="00906FD4">
            <w:pPr>
              <w:pStyle w:val="NoSpacing"/>
              <w:spacing w:line="276" w:lineRule="auto"/>
              <w:rPr>
                <w:sz w:val="8"/>
                <w:szCs w:val="8"/>
              </w:rPr>
            </w:pPr>
          </w:p>
          <w:p w:rsidR="008E1BD5" w:rsidRPr="00906FD4" w:rsidRDefault="008E1BD5" w:rsidP="00841BAC">
            <w:pPr>
              <w:pStyle w:val="NoSpacing"/>
            </w:pPr>
            <w:r w:rsidRPr="00B74DBC">
              <w:rPr>
                <w:b/>
                <w:sz w:val="24"/>
              </w:rPr>
              <w:t>Formål med mødet:</w:t>
            </w:r>
            <w:r w:rsidRPr="00B74DBC">
              <w:rPr>
                <w:sz w:val="24"/>
              </w:rPr>
              <w:t xml:space="preserve"> </w:t>
            </w:r>
          </w:p>
          <w:p w:rsidR="008E1BD5" w:rsidRDefault="002914EF" w:rsidP="00A45760">
            <w:pPr>
              <w:pStyle w:val="NoSpacing"/>
              <w:spacing w:line="276" w:lineRule="auto"/>
            </w:pPr>
            <w:r>
              <w:t xml:space="preserve">Vejleder </w:t>
            </w:r>
            <w:r w:rsidR="004666D3">
              <w:t xml:space="preserve">skal se og acceptere </w:t>
            </w:r>
            <w:r w:rsidR="000F044B">
              <w:t>foranalyse og der ønskes en kort snart om hvordan systemarkitektur skal laves</w:t>
            </w:r>
            <w:r>
              <w:t>.</w:t>
            </w:r>
          </w:p>
          <w:p w:rsidR="002914EF" w:rsidRPr="002914EF" w:rsidRDefault="002914EF" w:rsidP="00A45760">
            <w:pPr>
              <w:pStyle w:val="NoSpacing"/>
              <w:spacing w:line="276" w:lineRule="auto"/>
              <w:rPr>
                <w:sz w:val="8"/>
                <w:szCs w:val="8"/>
              </w:rPr>
            </w:pPr>
          </w:p>
        </w:tc>
      </w:tr>
      <w:tr w:rsidR="002914EF" w:rsidRPr="00F25476" w:rsidTr="004666D3">
        <w:trPr>
          <w:trHeight w:val="2693"/>
          <w:jc w:val="center"/>
        </w:trPr>
        <w:tc>
          <w:tcPr>
            <w:tcW w:w="6239" w:type="dxa"/>
          </w:tcPr>
          <w:p w:rsidR="002914EF" w:rsidRPr="002914EF" w:rsidRDefault="002914EF" w:rsidP="002914EF">
            <w:pPr>
              <w:pStyle w:val="NoSpacing"/>
              <w:spacing w:line="276" w:lineRule="auto"/>
              <w:rPr>
                <w:b/>
                <w:sz w:val="8"/>
                <w:szCs w:val="8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24"/>
              </w:rPr>
            </w:pPr>
            <w:r w:rsidRPr="00997418">
              <w:rPr>
                <w:b/>
                <w:sz w:val="24"/>
              </w:rPr>
              <w:t>Om mødet</w:t>
            </w:r>
            <w:r>
              <w:rPr>
                <w:b/>
                <w:sz w:val="24"/>
              </w:rPr>
              <w:t>: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12"/>
                <w:szCs w:val="12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>Dato:</w:t>
            </w:r>
            <w:r w:rsidRPr="00997418">
              <w:t xml:space="preserve"> </w:t>
            </w:r>
            <w:proofErr w:type="gramStart"/>
            <w:r w:rsidRPr="00997418">
              <w:t>Tirsdag</w:t>
            </w:r>
            <w:proofErr w:type="gramEnd"/>
            <w:r w:rsidRPr="00997418">
              <w:t xml:space="preserve"> - </w:t>
            </w:r>
            <w:r w:rsidR="000F044B">
              <w:t>16</w:t>
            </w:r>
            <w:r w:rsidRPr="00997418">
              <w:t xml:space="preserve">. </w:t>
            </w:r>
            <w:r>
              <w:t>September 2014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sz w:val="12"/>
                <w:szCs w:val="12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 xml:space="preserve">Tid: </w:t>
            </w:r>
            <w:r w:rsidR="004666D3">
              <w:t>9.00 - 09</w:t>
            </w:r>
            <w:r w:rsidRPr="00997418">
              <w:t>.</w:t>
            </w:r>
            <w:r w:rsidR="000F044B">
              <w:t>45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12"/>
                <w:szCs w:val="12"/>
              </w:rPr>
            </w:pPr>
          </w:p>
          <w:p w:rsidR="002914EF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 xml:space="preserve">Sted: </w:t>
            </w:r>
            <w:r>
              <w:t>Vejleders kontor</w:t>
            </w:r>
          </w:p>
          <w:p w:rsidR="004A7F23" w:rsidRPr="004A7F23" w:rsidRDefault="004A7F23" w:rsidP="002914EF">
            <w:pPr>
              <w:pStyle w:val="NoSpacing"/>
              <w:spacing w:line="276" w:lineRule="auto"/>
              <w:rPr>
                <w:sz w:val="12"/>
                <w:szCs w:val="12"/>
              </w:rPr>
            </w:pPr>
          </w:p>
          <w:p w:rsidR="002914EF" w:rsidRPr="004A7F23" w:rsidRDefault="004A7F23" w:rsidP="002914EF">
            <w:pPr>
              <w:pStyle w:val="NoSpacing"/>
              <w:spacing w:line="276" w:lineRule="auto"/>
            </w:pPr>
            <w:r>
              <w:rPr>
                <w:b/>
              </w:rPr>
              <w:t xml:space="preserve">Forberedelse: </w:t>
            </w:r>
            <w:r w:rsidR="000F044B">
              <w:t>Inden mødet er foranalyse og mødereferat fra sidste møde udarbejdet og sendt til vejleder.</w:t>
            </w:r>
          </w:p>
        </w:tc>
        <w:tc>
          <w:tcPr>
            <w:tcW w:w="3684" w:type="dxa"/>
          </w:tcPr>
          <w:p w:rsidR="002914EF" w:rsidRPr="00054D86" w:rsidRDefault="002914EF" w:rsidP="00E30210">
            <w:pPr>
              <w:pStyle w:val="NoSpacing"/>
              <w:spacing w:line="276" w:lineRule="auto"/>
              <w:rPr>
                <w:b/>
                <w:sz w:val="6"/>
                <w:szCs w:val="6"/>
              </w:rPr>
            </w:pPr>
          </w:p>
          <w:p w:rsidR="002914EF" w:rsidRPr="00997418" w:rsidRDefault="002914EF" w:rsidP="002914EF">
            <w:pPr>
              <w:pStyle w:val="NoSpacing"/>
              <w:spacing w:line="360" w:lineRule="auto"/>
              <w:rPr>
                <w:b/>
                <w:sz w:val="24"/>
              </w:rPr>
            </w:pPr>
            <w:r w:rsidRPr="00B74DBC">
              <w:rPr>
                <w:b/>
                <w:sz w:val="24"/>
              </w:rPr>
              <w:t xml:space="preserve"> </w:t>
            </w:r>
            <w:r w:rsidRPr="00997418">
              <w:rPr>
                <w:b/>
                <w:sz w:val="24"/>
              </w:rPr>
              <w:t>Mødedeltagere:</w:t>
            </w:r>
          </w:p>
          <w:p w:rsidR="002914EF" w:rsidRPr="00997418" w:rsidRDefault="002914EF" w:rsidP="002914EF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Torben </w:t>
            </w:r>
            <w:r w:rsidRPr="001D7544">
              <w:t>Gregersen</w:t>
            </w:r>
            <w:r w:rsidRPr="00997418">
              <w:t xml:space="preserve">  (Vejleder)</w:t>
            </w:r>
          </w:p>
          <w:p w:rsidR="002914EF" w:rsidRPr="00997418" w:rsidRDefault="002914EF" w:rsidP="002914EF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 w:rsidRPr="00997418">
              <w:t xml:space="preserve">Rasmus Lydiksen (Referent) </w:t>
            </w:r>
          </w:p>
          <w:p w:rsidR="004A7F23" w:rsidRDefault="002914EF" w:rsidP="000F044B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Kevin </w:t>
            </w:r>
            <w:proofErr w:type="spellStart"/>
            <w:r>
              <w:t>Grooters</w:t>
            </w:r>
            <w:proofErr w:type="spellEnd"/>
          </w:p>
          <w:p w:rsidR="000F044B" w:rsidRPr="00997418" w:rsidRDefault="000F044B" w:rsidP="000F044B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Anders Opstrup</w:t>
            </w:r>
          </w:p>
          <w:p w:rsidR="000F044B" w:rsidRPr="00E30210" w:rsidRDefault="000F044B" w:rsidP="000F044B">
            <w:pPr>
              <w:pStyle w:val="NoSpacing"/>
              <w:spacing w:line="360" w:lineRule="auto"/>
            </w:pPr>
          </w:p>
        </w:tc>
      </w:tr>
      <w:tr w:rsidR="00590157" w:rsidRPr="00F25476" w:rsidTr="004666D3">
        <w:trPr>
          <w:trHeight w:val="1695"/>
          <w:jc w:val="center"/>
        </w:trPr>
        <w:tc>
          <w:tcPr>
            <w:tcW w:w="6239" w:type="dxa"/>
          </w:tcPr>
          <w:p w:rsidR="00590157" w:rsidRPr="00590157" w:rsidRDefault="00590157" w:rsidP="00590157">
            <w:pPr>
              <w:pStyle w:val="NoSpacing"/>
              <w:rPr>
                <w:b/>
                <w:sz w:val="8"/>
                <w:szCs w:val="8"/>
              </w:rPr>
            </w:pPr>
          </w:p>
          <w:p w:rsidR="00590157" w:rsidRPr="00997418" w:rsidRDefault="00590157" w:rsidP="00590157">
            <w:pPr>
              <w:pStyle w:val="NoSpacing"/>
              <w:rPr>
                <w:b/>
                <w:sz w:val="24"/>
              </w:rPr>
            </w:pPr>
            <w:r w:rsidRPr="00997418">
              <w:rPr>
                <w:b/>
                <w:sz w:val="24"/>
              </w:rPr>
              <w:t>Dagsorden</w:t>
            </w:r>
          </w:p>
          <w:p w:rsidR="00590157" w:rsidRPr="002914EF" w:rsidRDefault="00590157" w:rsidP="00590157">
            <w:pPr>
              <w:pStyle w:val="NoSpacing"/>
              <w:rPr>
                <w:sz w:val="8"/>
                <w:szCs w:val="8"/>
              </w:rPr>
            </w:pPr>
          </w:p>
          <w:p w:rsidR="00590157" w:rsidRDefault="000F044B" w:rsidP="00590157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>
              <w:t>Foranalyse</w:t>
            </w:r>
            <w:r w:rsidR="00590157">
              <w:t>.</w:t>
            </w:r>
          </w:p>
          <w:p w:rsidR="00590157" w:rsidRPr="00AA15A8" w:rsidRDefault="00590157" w:rsidP="00590157">
            <w:pPr>
              <w:pStyle w:val="NoSpacing"/>
              <w:spacing w:line="276" w:lineRule="auto"/>
              <w:ind w:left="720"/>
              <w:contextualSpacing/>
              <w:rPr>
                <w:sz w:val="6"/>
                <w:szCs w:val="6"/>
              </w:rPr>
            </w:pPr>
          </w:p>
          <w:p w:rsidR="00590157" w:rsidRDefault="000F044B" w:rsidP="000F044B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 w:rsidRPr="000F044B">
              <w:t>Systemarkitektur</w:t>
            </w:r>
            <w:r w:rsidR="00590157">
              <w:t>.</w:t>
            </w:r>
          </w:p>
          <w:p w:rsidR="00590157" w:rsidRPr="00AA15A8" w:rsidRDefault="00590157" w:rsidP="00590157">
            <w:pPr>
              <w:pStyle w:val="NoSpacing"/>
              <w:spacing w:line="276" w:lineRule="auto"/>
              <w:contextualSpacing/>
              <w:rPr>
                <w:sz w:val="6"/>
                <w:szCs w:val="6"/>
              </w:rPr>
            </w:pPr>
          </w:p>
          <w:p w:rsidR="00590157" w:rsidRPr="004666D3" w:rsidRDefault="00590157" w:rsidP="00590157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 w:rsidRPr="00AA15A8">
              <w:t>Evt.</w:t>
            </w:r>
          </w:p>
        </w:tc>
        <w:tc>
          <w:tcPr>
            <w:tcW w:w="3684" w:type="dxa"/>
          </w:tcPr>
          <w:p w:rsidR="00590157" w:rsidRPr="00590157" w:rsidRDefault="00590157" w:rsidP="00590157">
            <w:pPr>
              <w:pStyle w:val="NoSpacing"/>
              <w:rPr>
                <w:b/>
                <w:sz w:val="8"/>
                <w:szCs w:val="8"/>
              </w:rPr>
            </w:pPr>
          </w:p>
          <w:p w:rsidR="00590157" w:rsidRPr="00B74DBC" w:rsidRDefault="00590157" w:rsidP="00590157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Punkter til næste uges møde:</w:t>
            </w:r>
          </w:p>
          <w:p w:rsidR="00590157" w:rsidRPr="009C3932" w:rsidRDefault="00590157" w:rsidP="00590157">
            <w:pPr>
              <w:pStyle w:val="NoSpacing"/>
              <w:rPr>
                <w:sz w:val="6"/>
                <w:szCs w:val="6"/>
              </w:rPr>
            </w:pPr>
          </w:p>
          <w:p w:rsidR="00590157" w:rsidRDefault="00857F24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Udkast s</w:t>
            </w:r>
            <w:r w:rsidR="000F044B">
              <w:t>ystemarkitektur</w:t>
            </w:r>
            <w:r w:rsidR="00590157">
              <w:t>.</w:t>
            </w:r>
          </w:p>
          <w:p w:rsidR="00590157" w:rsidRDefault="000F044B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 xml:space="preserve">Design </w:t>
            </w:r>
            <w:proofErr w:type="spellStart"/>
            <w:r>
              <w:t>overview</w:t>
            </w:r>
            <w:proofErr w:type="spellEnd"/>
            <w:r>
              <w:t xml:space="preserve"> diagrammer</w:t>
            </w:r>
            <w:r w:rsidR="00590157">
              <w:t>.</w:t>
            </w:r>
          </w:p>
          <w:p w:rsidR="00590157" w:rsidRPr="009C3932" w:rsidRDefault="00590157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Evt.</w:t>
            </w:r>
          </w:p>
        </w:tc>
      </w:tr>
      <w:tr w:rsidR="00590157" w:rsidRPr="00F25476" w:rsidTr="00D57217">
        <w:trPr>
          <w:trHeight w:val="2225"/>
          <w:jc w:val="center"/>
        </w:trPr>
        <w:tc>
          <w:tcPr>
            <w:tcW w:w="9923" w:type="dxa"/>
            <w:gridSpan w:val="2"/>
          </w:tcPr>
          <w:p w:rsidR="00590157" w:rsidRDefault="00590157" w:rsidP="00590157">
            <w:pPr>
              <w:pStyle w:val="NoSpacing"/>
              <w:spacing w:line="276" w:lineRule="auto"/>
              <w:rPr>
                <w:b/>
                <w:sz w:val="6"/>
                <w:szCs w:val="6"/>
              </w:rPr>
            </w:pPr>
          </w:p>
          <w:p w:rsidR="00BD4802" w:rsidRPr="00DE7388" w:rsidRDefault="00BD4802" w:rsidP="00BD4802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>Ad 1.</w:t>
            </w:r>
          </w:p>
          <w:p w:rsidR="000F044B" w:rsidRDefault="000F044B" w:rsidP="000F044B">
            <w:pPr>
              <w:pStyle w:val="NoSpacing"/>
            </w:pPr>
            <w:r>
              <w:t>Autonom overvågningsdrone</w:t>
            </w:r>
            <w:r>
              <w:t xml:space="preserve"> – Ikke ”Autonom overvågnings drone”.</w:t>
            </w:r>
          </w:p>
          <w:p w:rsidR="00857F24" w:rsidRDefault="000F044B" w:rsidP="000F044B">
            <w:pPr>
              <w:pStyle w:val="NoSpacing"/>
            </w:pPr>
            <w:r>
              <w:t xml:space="preserve">Begrund </w:t>
            </w:r>
            <w:r w:rsidR="00857F24">
              <w:t xml:space="preserve">hvorfor der </w:t>
            </w:r>
            <w:r>
              <w:t>vælges 3G</w:t>
            </w:r>
            <w:r w:rsidR="00857F24">
              <w:t xml:space="preserve"> – forklar</w:t>
            </w:r>
            <w:r>
              <w:t xml:space="preserve"> </w:t>
            </w:r>
            <w:r>
              <w:t xml:space="preserve">det giver </w:t>
            </w:r>
            <w:r>
              <w:t>bedst/hurtigst datarate</w:t>
            </w:r>
            <w:r>
              <w:t xml:space="preserve">.  </w:t>
            </w:r>
          </w:p>
          <w:p w:rsidR="000F044B" w:rsidRDefault="000F044B" w:rsidP="000F044B">
            <w:pPr>
              <w:pStyle w:val="NoSpacing"/>
            </w:pPr>
            <w:r>
              <w:t>3G modul - fo</w:t>
            </w:r>
            <w:r>
              <w:t>r</w:t>
            </w:r>
            <w:r>
              <w:t>klar om pris kontra GPS og</w:t>
            </w:r>
            <w:bookmarkStart w:id="0" w:name="_GoBack"/>
            <w:bookmarkEnd w:id="0"/>
            <w:r>
              <w:t xml:space="preserve"> 3G   - der mangler</w:t>
            </w:r>
            <w:r>
              <w:t xml:space="preserve"> desuden</w:t>
            </w:r>
            <w:r>
              <w:t xml:space="preserve"> lidt en konklusion</w:t>
            </w:r>
            <w:r>
              <w:t xml:space="preserve"> for afsnittet.</w:t>
            </w:r>
          </w:p>
          <w:p w:rsidR="004666D3" w:rsidRDefault="000F044B" w:rsidP="000F044B">
            <w:pPr>
              <w:pStyle w:val="NoSpacing"/>
            </w:pPr>
            <w:r>
              <w:t>Hedder det ”</w:t>
            </w:r>
            <w:proofErr w:type="spellStart"/>
            <w:r>
              <w:t>microcontroller</w:t>
            </w:r>
            <w:proofErr w:type="spellEnd"/>
            <w:r>
              <w:t>”</w:t>
            </w:r>
            <w:r>
              <w:t xml:space="preserve"> </w:t>
            </w:r>
            <w:r>
              <w:t>–</w:t>
            </w:r>
            <w:r>
              <w:t xml:space="preserve"> måske</w:t>
            </w:r>
            <w:r>
              <w:t xml:space="preserve"> skulle det i stedet kaldes</w:t>
            </w:r>
            <w:r>
              <w:t xml:space="preserve"> </w:t>
            </w:r>
            <w:r>
              <w:t>”</w:t>
            </w:r>
            <w:r>
              <w:t>mini computer</w:t>
            </w:r>
            <w:r>
              <w:t>”</w:t>
            </w:r>
            <w:r>
              <w:t>?</w:t>
            </w:r>
          </w:p>
          <w:p w:rsidR="000F044B" w:rsidRDefault="000F044B" w:rsidP="000F044B">
            <w:pPr>
              <w:pStyle w:val="NoSpacing"/>
            </w:pPr>
          </w:p>
          <w:p w:rsidR="00BD4802" w:rsidRPr="00DE7388" w:rsidRDefault="00BD4802" w:rsidP="00BD4802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>Ad 2.</w:t>
            </w:r>
          </w:p>
          <w:p w:rsidR="000F044B" w:rsidRDefault="000F044B" w:rsidP="000F044B">
            <w:pPr>
              <w:pStyle w:val="NoSpacing"/>
            </w:pPr>
            <w:r>
              <w:t>Forklar hvorfor og hvordan systemarkitektur bruges - "bruges til at få overblink"</w:t>
            </w:r>
            <w:r w:rsidR="00BD4DB0">
              <w:t>.</w:t>
            </w:r>
          </w:p>
          <w:p w:rsidR="000F044B" w:rsidRDefault="000F044B" w:rsidP="000F044B">
            <w:pPr>
              <w:pStyle w:val="NoSpacing"/>
            </w:pPr>
            <w:r>
              <w:t>Opdel</w:t>
            </w:r>
            <w:r w:rsidR="00BD4DB0">
              <w:t xml:space="preserve"> systemarkitekturen</w:t>
            </w:r>
            <w:r>
              <w:t xml:space="preserve"> klart og tydeligt i </w:t>
            </w:r>
            <w:proofErr w:type="spellStart"/>
            <w:proofErr w:type="gramStart"/>
            <w:r>
              <w:t>SysMl</w:t>
            </w:r>
            <w:proofErr w:type="spellEnd"/>
            <w:r>
              <w:t xml:space="preserve">  /</w:t>
            </w:r>
            <w:proofErr w:type="gramEnd"/>
            <w:r>
              <w:t xml:space="preserve">  UML faser  </w:t>
            </w:r>
            <w:r w:rsidR="00BD4DB0">
              <w:t>(</w:t>
            </w:r>
            <w:r>
              <w:t>hardware / software</w:t>
            </w:r>
            <w:r w:rsidR="00BD4DB0">
              <w:t>).</w:t>
            </w:r>
          </w:p>
          <w:p w:rsidR="00BD4DB0" w:rsidRDefault="00BD4DB0" w:rsidP="000F044B">
            <w:pPr>
              <w:pStyle w:val="NoSpacing"/>
            </w:pPr>
            <w:r>
              <w:t xml:space="preserve">Husk </w:t>
            </w:r>
            <w:r w:rsidR="000F044B">
              <w:t>domain model</w:t>
            </w:r>
            <w:r>
              <w:t xml:space="preserve">! Det er ALTID en </w:t>
            </w:r>
            <w:r w:rsidR="000F044B">
              <w:t xml:space="preserve">god ide at </w:t>
            </w:r>
            <w:r>
              <w:t xml:space="preserve">bruge domain modellen </w:t>
            </w:r>
            <w:r w:rsidR="000F044B">
              <w:t xml:space="preserve">som </w:t>
            </w:r>
            <w:r>
              <w:t xml:space="preserve">en </w:t>
            </w:r>
            <w:r w:rsidR="000F044B">
              <w:t>overgang mellem kravspec</w:t>
            </w:r>
            <w:r>
              <w:t>ifikationen</w:t>
            </w:r>
            <w:r w:rsidR="000F044B">
              <w:t xml:space="preserve"> og systemarkitektur</w:t>
            </w:r>
            <w:r>
              <w:t xml:space="preserve">. </w:t>
            </w:r>
          </w:p>
          <w:p w:rsidR="004A7F23" w:rsidRDefault="00BD4DB0" w:rsidP="000F044B">
            <w:pPr>
              <w:pStyle w:val="NoSpacing"/>
            </w:pPr>
            <w:r>
              <w:t xml:space="preserve">Kravspecifikation = hvad sker der ved handling fra aktør. </w:t>
            </w:r>
          </w:p>
          <w:p w:rsidR="00BD4DB0" w:rsidRDefault="00BD4DB0" w:rsidP="000F044B">
            <w:pPr>
              <w:pStyle w:val="NoSpacing"/>
            </w:pPr>
            <w:r>
              <w:t>Systemarkitektur = hvordan reagerer systemet på handling.</w:t>
            </w:r>
          </w:p>
          <w:p w:rsidR="00BD4DB0" w:rsidRDefault="00BD4DB0" w:rsidP="00BD4DB0">
            <w:pPr>
              <w:pStyle w:val="NoSpacing"/>
            </w:pPr>
            <w:r>
              <w:t xml:space="preserve">Domain model = beskriver systemets </w:t>
            </w:r>
            <w:r>
              <w:t>"enheder"</w:t>
            </w:r>
            <w:r>
              <w:t xml:space="preserve"> </w:t>
            </w:r>
            <w:r>
              <w:t>og deres</w:t>
            </w:r>
            <w:r>
              <w:t xml:space="preserve"> </w:t>
            </w:r>
            <w:r>
              <w:t>ansvarsområder.</w:t>
            </w:r>
          </w:p>
          <w:p w:rsidR="004A7F23" w:rsidRDefault="004A7F23" w:rsidP="004A7F23">
            <w:pPr>
              <w:pStyle w:val="NoSpacing"/>
            </w:pPr>
          </w:p>
          <w:p w:rsidR="004A7F23" w:rsidRPr="00DE7388" w:rsidRDefault="004A7F23" w:rsidP="004A7F23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 xml:space="preserve">Ad </w:t>
            </w:r>
            <w:r>
              <w:rPr>
                <w:b/>
              </w:rPr>
              <w:t>3</w:t>
            </w:r>
            <w:r w:rsidRPr="00DE7388">
              <w:rPr>
                <w:b/>
              </w:rPr>
              <w:t>.</w:t>
            </w:r>
          </w:p>
          <w:p w:rsidR="004A7F23" w:rsidRDefault="00FA493F" w:rsidP="00FA493F">
            <w:pPr>
              <w:pStyle w:val="NoSpacing"/>
            </w:pPr>
            <w:r>
              <w:t xml:space="preserve">Vejleder spørger hvorvidt der er </w:t>
            </w:r>
            <w:r>
              <w:t>opdeling mellem systemarkitektur og design/implementering</w:t>
            </w:r>
            <w:r>
              <w:t xml:space="preserve">. Torben svarer: ” Der skal være en </w:t>
            </w:r>
            <w:r>
              <w:t>tydelig opdeling mellem systemarkitektur og design/implementering.</w:t>
            </w:r>
            <w:r>
              <w:t xml:space="preserve"> Det er to helt uafhængige afsnit. I kan med fordel også opdele design/implementering i software og </w:t>
            </w:r>
            <w:proofErr w:type="gramStart"/>
            <w:r>
              <w:t>hardware.”</w:t>
            </w:r>
            <w:proofErr w:type="gramEnd"/>
          </w:p>
          <w:p w:rsidR="00FA493F" w:rsidRPr="00BD4802" w:rsidRDefault="00FA493F" w:rsidP="00FA493F">
            <w:pPr>
              <w:pStyle w:val="NoSpacing"/>
            </w:pPr>
          </w:p>
        </w:tc>
      </w:tr>
    </w:tbl>
    <w:p w:rsidR="0072090D" w:rsidRPr="00CC755B" w:rsidRDefault="0072090D" w:rsidP="00841BAC">
      <w:pPr>
        <w:spacing w:line="240" w:lineRule="auto"/>
        <w:rPr>
          <w:b/>
          <w:sz w:val="2"/>
          <w:szCs w:val="2"/>
        </w:rPr>
      </w:pPr>
    </w:p>
    <w:p w:rsidR="0072090D" w:rsidRPr="00F25476" w:rsidRDefault="0072090D" w:rsidP="00AA5844">
      <w:pPr>
        <w:rPr>
          <w:b/>
        </w:rPr>
      </w:pPr>
    </w:p>
    <w:sectPr w:rsidR="0072090D" w:rsidRPr="00F254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42F"/>
    <w:multiLevelType w:val="hybridMultilevel"/>
    <w:tmpl w:val="E1DEBC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56CC9"/>
    <w:multiLevelType w:val="hybridMultilevel"/>
    <w:tmpl w:val="361648A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B05440"/>
    <w:multiLevelType w:val="hybridMultilevel"/>
    <w:tmpl w:val="AAF2AC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F09B9"/>
    <w:multiLevelType w:val="hybridMultilevel"/>
    <w:tmpl w:val="38A8F7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404F6"/>
    <w:multiLevelType w:val="hybridMultilevel"/>
    <w:tmpl w:val="1DF80A5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94EBD"/>
    <w:multiLevelType w:val="hybridMultilevel"/>
    <w:tmpl w:val="38A8F7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44A11"/>
    <w:multiLevelType w:val="hybridMultilevel"/>
    <w:tmpl w:val="80022AF4"/>
    <w:lvl w:ilvl="0" w:tplc="040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29AC6B5B"/>
    <w:multiLevelType w:val="hybridMultilevel"/>
    <w:tmpl w:val="A4E45A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2490D"/>
    <w:multiLevelType w:val="hybridMultilevel"/>
    <w:tmpl w:val="73AAA50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434AA7"/>
    <w:multiLevelType w:val="hybridMultilevel"/>
    <w:tmpl w:val="3AF2AC1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D10D8F"/>
    <w:multiLevelType w:val="hybridMultilevel"/>
    <w:tmpl w:val="B25E31D0"/>
    <w:lvl w:ilvl="0" w:tplc="7EA03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02389"/>
    <w:multiLevelType w:val="hybridMultilevel"/>
    <w:tmpl w:val="4EE4CF7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34C93"/>
    <w:multiLevelType w:val="hybridMultilevel"/>
    <w:tmpl w:val="BAE8D6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B22D7"/>
    <w:multiLevelType w:val="hybridMultilevel"/>
    <w:tmpl w:val="92AC3C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3381"/>
    <w:multiLevelType w:val="hybridMultilevel"/>
    <w:tmpl w:val="28941F5C"/>
    <w:lvl w:ilvl="0" w:tplc="040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>
    <w:nsid w:val="5DBD6304"/>
    <w:multiLevelType w:val="hybridMultilevel"/>
    <w:tmpl w:val="CF3270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A4CBA"/>
    <w:multiLevelType w:val="hybridMultilevel"/>
    <w:tmpl w:val="956E0A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7E45FD"/>
    <w:multiLevelType w:val="hybridMultilevel"/>
    <w:tmpl w:val="781A15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17"/>
  </w:num>
  <w:num w:numId="8">
    <w:abstractNumId w:val="8"/>
  </w:num>
  <w:num w:numId="9">
    <w:abstractNumId w:val="13"/>
  </w:num>
  <w:num w:numId="10">
    <w:abstractNumId w:val="9"/>
  </w:num>
  <w:num w:numId="11">
    <w:abstractNumId w:val="16"/>
  </w:num>
  <w:num w:numId="12">
    <w:abstractNumId w:val="14"/>
  </w:num>
  <w:num w:numId="13">
    <w:abstractNumId w:val="15"/>
  </w:num>
  <w:num w:numId="14">
    <w:abstractNumId w:val="6"/>
  </w:num>
  <w:num w:numId="15">
    <w:abstractNumId w:val="0"/>
  </w:num>
  <w:num w:numId="16">
    <w:abstractNumId w:val="4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5B"/>
    <w:rsid w:val="00054D86"/>
    <w:rsid w:val="000F044B"/>
    <w:rsid w:val="000F6078"/>
    <w:rsid w:val="00151F05"/>
    <w:rsid w:val="00197446"/>
    <w:rsid w:val="00234A4D"/>
    <w:rsid w:val="00240BB4"/>
    <w:rsid w:val="00274AF6"/>
    <w:rsid w:val="0028483E"/>
    <w:rsid w:val="002914EF"/>
    <w:rsid w:val="002B74DD"/>
    <w:rsid w:val="0032004A"/>
    <w:rsid w:val="00351C55"/>
    <w:rsid w:val="004666D3"/>
    <w:rsid w:val="004A7F23"/>
    <w:rsid w:val="00511B55"/>
    <w:rsid w:val="00517AF9"/>
    <w:rsid w:val="00590157"/>
    <w:rsid w:val="0059554B"/>
    <w:rsid w:val="00620D4B"/>
    <w:rsid w:val="00641FDF"/>
    <w:rsid w:val="00643892"/>
    <w:rsid w:val="006C4BAB"/>
    <w:rsid w:val="006F5F12"/>
    <w:rsid w:val="00700213"/>
    <w:rsid w:val="0072090D"/>
    <w:rsid w:val="00742BC9"/>
    <w:rsid w:val="007C02FB"/>
    <w:rsid w:val="007D0736"/>
    <w:rsid w:val="00827A3A"/>
    <w:rsid w:val="00841BAC"/>
    <w:rsid w:val="00857F24"/>
    <w:rsid w:val="008630FA"/>
    <w:rsid w:val="00880409"/>
    <w:rsid w:val="008E1BD5"/>
    <w:rsid w:val="008E3EB4"/>
    <w:rsid w:val="00906FD4"/>
    <w:rsid w:val="0090702F"/>
    <w:rsid w:val="00910391"/>
    <w:rsid w:val="00950F71"/>
    <w:rsid w:val="00967159"/>
    <w:rsid w:val="0099522D"/>
    <w:rsid w:val="009C3932"/>
    <w:rsid w:val="00A03B0B"/>
    <w:rsid w:val="00A45760"/>
    <w:rsid w:val="00AA5844"/>
    <w:rsid w:val="00AB1B02"/>
    <w:rsid w:val="00B15C94"/>
    <w:rsid w:val="00B74DBC"/>
    <w:rsid w:val="00BD4802"/>
    <w:rsid w:val="00BD4DB0"/>
    <w:rsid w:val="00BE21B5"/>
    <w:rsid w:val="00C30DBC"/>
    <w:rsid w:val="00C8310F"/>
    <w:rsid w:val="00CC755B"/>
    <w:rsid w:val="00DB3971"/>
    <w:rsid w:val="00DB4DEB"/>
    <w:rsid w:val="00DE7388"/>
    <w:rsid w:val="00E30210"/>
    <w:rsid w:val="00E3741D"/>
    <w:rsid w:val="00F25476"/>
    <w:rsid w:val="00F641BD"/>
    <w:rsid w:val="00F810C3"/>
    <w:rsid w:val="00FA493F"/>
    <w:rsid w:val="00FB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073104-0969-4252-A4B8-12CF5E7D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4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06FD4"/>
    <w:rPr>
      <w:color w:val="808080"/>
    </w:rPr>
  </w:style>
  <w:style w:type="paragraph" w:styleId="NoSpacing">
    <w:name w:val="No Spacing"/>
    <w:uiPriority w:val="1"/>
    <w:qFormat/>
    <w:rsid w:val="00906F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0210"/>
    <w:pPr>
      <w:ind w:left="720"/>
      <w:contextualSpacing/>
    </w:pPr>
  </w:style>
  <w:style w:type="table" w:styleId="TableGrid">
    <w:name w:val="Table Grid"/>
    <w:basedOn w:val="TableNormal"/>
    <w:uiPriority w:val="59"/>
    <w:rsid w:val="00720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0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4666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diksen\AppData\Local\Temp\M&#248;deindkaldel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59A3D2CA964FC7BAB41BC716112D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6A78EF-5107-429A-BE0F-28DCF1EB55E1}"/>
      </w:docPartPr>
      <w:docPartBody>
        <w:p w:rsidR="00A3010C" w:rsidRDefault="00B130CC" w:rsidP="00B130CC">
          <w:pPr>
            <w:pStyle w:val="CD59A3D2CA964FC7BAB41BC716112D50"/>
          </w:pPr>
          <w:r w:rsidRPr="00646EFC">
            <w:rPr>
              <w:rStyle w:val="PlaceholderText"/>
            </w:rPr>
            <w:t>Klik her for at angive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29E"/>
    <w:rsid w:val="00012C81"/>
    <w:rsid w:val="000A1619"/>
    <w:rsid w:val="000A5DDA"/>
    <w:rsid w:val="000C194F"/>
    <w:rsid w:val="000D1EF8"/>
    <w:rsid w:val="0018227B"/>
    <w:rsid w:val="001A6969"/>
    <w:rsid w:val="002741B2"/>
    <w:rsid w:val="002F7D1B"/>
    <w:rsid w:val="0047234A"/>
    <w:rsid w:val="00513DF3"/>
    <w:rsid w:val="005F49D1"/>
    <w:rsid w:val="00611EB2"/>
    <w:rsid w:val="006D6A30"/>
    <w:rsid w:val="006E1C2C"/>
    <w:rsid w:val="00786410"/>
    <w:rsid w:val="007A239A"/>
    <w:rsid w:val="007A4652"/>
    <w:rsid w:val="00872ABF"/>
    <w:rsid w:val="00A03FF0"/>
    <w:rsid w:val="00A14FD3"/>
    <w:rsid w:val="00A3010C"/>
    <w:rsid w:val="00B071FC"/>
    <w:rsid w:val="00B130CC"/>
    <w:rsid w:val="00B74B4D"/>
    <w:rsid w:val="00C13272"/>
    <w:rsid w:val="00D73DD3"/>
    <w:rsid w:val="00DB029E"/>
    <w:rsid w:val="00E63CE1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FF0"/>
    <w:rPr>
      <w:color w:val="808080"/>
    </w:rPr>
  </w:style>
  <w:style w:type="paragraph" w:customStyle="1" w:styleId="8E82E49A5DFB427DA2622029249E1151">
    <w:name w:val="8E82E49A5DFB427DA2622029249E1151"/>
  </w:style>
  <w:style w:type="paragraph" w:customStyle="1" w:styleId="454E3CC558474ABEB29B0B0F845F238A">
    <w:name w:val="454E3CC558474ABEB29B0B0F845F238A"/>
  </w:style>
  <w:style w:type="paragraph" w:customStyle="1" w:styleId="70469F4CB99C45B5BED5178B1013BE17">
    <w:name w:val="70469F4CB99C45B5BED5178B1013BE17"/>
    <w:rsid w:val="00B130CC"/>
  </w:style>
  <w:style w:type="paragraph" w:customStyle="1" w:styleId="CD59A3D2CA964FC7BAB41BC716112D50">
    <w:name w:val="CD59A3D2CA964FC7BAB41BC716112D50"/>
    <w:rsid w:val="00B130CC"/>
  </w:style>
  <w:style w:type="paragraph" w:customStyle="1" w:styleId="6050128B764F4412A6107BC19D7A1A88">
    <w:name w:val="6050128B764F4412A6107BC19D7A1A88"/>
    <w:rsid w:val="00B130CC"/>
  </w:style>
  <w:style w:type="paragraph" w:customStyle="1" w:styleId="1E4CA749ACAD41C99775B61BA2044D84">
    <w:name w:val="1E4CA749ACAD41C99775B61BA2044D84"/>
    <w:rsid w:val="00A3010C"/>
  </w:style>
  <w:style w:type="paragraph" w:customStyle="1" w:styleId="3A0D1C1F9B834A0AB7FA5447F906CAF6">
    <w:name w:val="3A0D1C1F9B834A0AB7FA5447F906CAF6"/>
    <w:rsid w:val="00A3010C"/>
  </w:style>
  <w:style w:type="paragraph" w:customStyle="1" w:styleId="741369A60B2141118BC089171BD1AD68">
    <w:name w:val="741369A60B2141118BC089171BD1AD68"/>
    <w:rsid w:val="00A3010C"/>
  </w:style>
  <w:style w:type="paragraph" w:customStyle="1" w:styleId="3AB2CF872DF04D5B900AF31FEA9C834D">
    <w:name w:val="3AB2CF872DF04D5B900AF31FEA9C834D"/>
    <w:rsid w:val="00A3010C"/>
  </w:style>
  <w:style w:type="paragraph" w:customStyle="1" w:styleId="C3D60BF5504F4BBA9D62ACFFE5B402DC">
    <w:name w:val="C3D60BF5504F4BBA9D62ACFFE5B402DC"/>
    <w:rsid w:val="00A3010C"/>
  </w:style>
  <w:style w:type="paragraph" w:customStyle="1" w:styleId="74701F156C7742D69DE8BB92E5214CDC">
    <w:name w:val="74701F156C7742D69DE8BB92E5214CDC"/>
    <w:rsid w:val="00A3010C"/>
  </w:style>
  <w:style w:type="paragraph" w:customStyle="1" w:styleId="5F8A8C1A8C3B4EF89AD84339FF3C3A2E">
    <w:name w:val="5F8A8C1A8C3B4EF89AD84339FF3C3A2E"/>
    <w:rsid w:val="00A3010C"/>
  </w:style>
  <w:style w:type="paragraph" w:customStyle="1" w:styleId="1FF3D9F0A89E435EA56A2AE97314C037">
    <w:name w:val="1FF3D9F0A89E435EA56A2AE97314C037"/>
    <w:rsid w:val="00A3010C"/>
  </w:style>
  <w:style w:type="paragraph" w:customStyle="1" w:styleId="493BE61E251B4998951D3BFCEC8974B7">
    <w:name w:val="493BE61E251B4998951D3BFCEC8974B7"/>
    <w:rsid w:val="00A3010C"/>
  </w:style>
  <w:style w:type="paragraph" w:customStyle="1" w:styleId="D7C77FF543EA4FCF8C640C45734A9A7E">
    <w:name w:val="D7C77FF543EA4FCF8C640C45734A9A7E"/>
    <w:rsid w:val="00A3010C"/>
  </w:style>
  <w:style w:type="paragraph" w:customStyle="1" w:styleId="BB728FB2EF59468F97B157B3817C6DC9">
    <w:name w:val="BB728FB2EF59468F97B157B3817C6DC9"/>
    <w:rsid w:val="0018227B"/>
  </w:style>
  <w:style w:type="paragraph" w:customStyle="1" w:styleId="4C04B69EAAC945F2830BCBF966DAB53F">
    <w:name w:val="4C04B69EAAC945F2830BCBF966DAB53F"/>
    <w:rsid w:val="00A03FF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8B330-5DD8-48F2-8FA3-923A0122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Mødeindkaldelse</Template>
  <TotalTime>37</TotalTime>
  <Pages>1</Pages>
  <Words>260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Lydiksen</dc:creator>
  <cp:lastModifiedBy>Rasmus Lydiksen</cp:lastModifiedBy>
  <cp:revision>7</cp:revision>
  <dcterms:created xsi:type="dcterms:W3CDTF">2014-09-04T08:56:00Z</dcterms:created>
  <dcterms:modified xsi:type="dcterms:W3CDTF">2014-09-22T07:15:00Z</dcterms:modified>
</cp:coreProperties>
</file>