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4EF" w:rsidRPr="00BD4802" w:rsidRDefault="0072090D" w:rsidP="00BD4802">
      <w:pPr>
        <w:pStyle w:val="Title"/>
        <w:rPr>
          <w:sz w:val="40"/>
          <w:szCs w:val="40"/>
        </w:rPr>
      </w:pPr>
      <w:r w:rsidRPr="00841BAC">
        <w:rPr>
          <w:sz w:val="40"/>
          <w:szCs w:val="40"/>
        </w:rPr>
        <w:t>Møde</w:t>
      </w:r>
      <w:r w:rsidR="002914EF">
        <w:rPr>
          <w:sz w:val="40"/>
          <w:szCs w:val="40"/>
        </w:rPr>
        <w:t>referat</w:t>
      </w:r>
      <w:r w:rsidR="002914EF">
        <w:rPr>
          <w:sz w:val="40"/>
          <w:szCs w:val="40"/>
        </w:rPr>
        <w:tab/>
        <w:t xml:space="preserve">       </w:t>
      </w:r>
      <w:r w:rsidR="000F044B">
        <w:rPr>
          <w:sz w:val="40"/>
          <w:szCs w:val="40"/>
        </w:rPr>
        <w:t xml:space="preserve">      Gruppe: 14134           </w:t>
      </w:r>
      <w:r w:rsidR="009D2D61">
        <w:rPr>
          <w:sz w:val="40"/>
          <w:szCs w:val="40"/>
        </w:rPr>
        <w:t>23</w:t>
      </w:r>
      <w:r w:rsidR="00517AF9" w:rsidRPr="00641FDF">
        <w:rPr>
          <w:sz w:val="40"/>
          <w:szCs w:val="40"/>
        </w:rPr>
        <w:t>-0</w:t>
      </w:r>
      <w:r w:rsidR="002914EF">
        <w:rPr>
          <w:sz w:val="40"/>
          <w:szCs w:val="40"/>
        </w:rPr>
        <w:t>9-2014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9"/>
        <w:gridCol w:w="3684"/>
      </w:tblGrid>
      <w:tr w:rsidR="008E1BD5" w:rsidRPr="00F25476" w:rsidTr="002914EF">
        <w:trPr>
          <w:trHeight w:val="1397"/>
          <w:jc w:val="center"/>
        </w:trPr>
        <w:tc>
          <w:tcPr>
            <w:tcW w:w="9923" w:type="dxa"/>
            <w:gridSpan w:val="2"/>
          </w:tcPr>
          <w:p w:rsidR="002914EF" w:rsidRPr="002914EF" w:rsidRDefault="002914EF" w:rsidP="00841BAC">
            <w:pPr>
              <w:pStyle w:val="NoSpacing"/>
              <w:rPr>
                <w:b/>
                <w:sz w:val="8"/>
                <w:szCs w:val="8"/>
              </w:rPr>
            </w:pPr>
          </w:p>
          <w:p w:rsidR="008E3EB4" w:rsidRDefault="008E1BD5" w:rsidP="00841BAC">
            <w:pPr>
              <w:pStyle w:val="NoSpacing"/>
              <w:rPr>
                <w:sz w:val="24"/>
              </w:rPr>
            </w:pPr>
            <w:r w:rsidRPr="00B74DBC">
              <w:rPr>
                <w:b/>
                <w:sz w:val="24"/>
              </w:rPr>
              <w:t>Emne:</w:t>
            </w:r>
            <w:r w:rsidRPr="00B74DBC">
              <w:rPr>
                <w:sz w:val="24"/>
              </w:rPr>
              <w:t xml:space="preserve"> </w:t>
            </w:r>
          </w:p>
          <w:p w:rsidR="008E1BD5" w:rsidRDefault="009D2D61" w:rsidP="00906FD4">
            <w:pPr>
              <w:pStyle w:val="NoSpacing"/>
              <w:spacing w:line="276" w:lineRule="auto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201468715"/>
                <w:placeholder>
                  <w:docPart w:val="CD59A3D2CA964FC7BAB41BC716112D50"/>
                </w:placeholder>
                <w:text/>
              </w:sdtPr>
              <w:sdtContent>
                <w:r w:rsidRPr="0053711B">
                  <w:rPr>
                    <w:rFonts w:ascii="Calibri" w:eastAsia="Calibri" w:hAnsi="Calibri" w:cs="Times New Roman"/>
                  </w:rPr>
                  <w:t>Systemarkitektur.</w:t>
                </w:r>
              </w:sdtContent>
            </w:sdt>
          </w:p>
          <w:p w:rsidR="002914EF" w:rsidRPr="006F5F12" w:rsidRDefault="002914EF" w:rsidP="00906FD4">
            <w:pPr>
              <w:pStyle w:val="NoSpacing"/>
              <w:spacing w:line="276" w:lineRule="auto"/>
              <w:rPr>
                <w:sz w:val="8"/>
                <w:szCs w:val="8"/>
              </w:rPr>
            </w:pPr>
          </w:p>
          <w:p w:rsidR="008E1BD5" w:rsidRPr="00906FD4" w:rsidRDefault="008E1BD5" w:rsidP="00841BAC">
            <w:pPr>
              <w:pStyle w:val="NoSpacing"/>
            </w:pPr>
            <w:r w:rsidRPr="00B74DBC">
              <w:rPr>
                <w:b/>
                <w:sz w:val="24"/>
              </w:rPr>
              <w:t>Formål med mødet:</w:t>
            </w:r>
            <w:r w:rsidRPr="00B74DBC">
              <w:rPr>
                <w:sz w:val="24"/>
              </w:rPr>
              <w:t xml:space="preserve"> </w:t>
            </w:r>
          </w:p>
          <w:p w:rsidR="009D2D61" w:rsidRDefault="009D2D61" w:rsidP="009D2D61">
            <w:pPr>
              <w:pStyle w:val="NoSpacing"/>
              <w:spacing w:line="276" w:lineRule="auto"/>
            </w:pPr>
            <w:r>
              <w:t>Vejleder skal se foranalyse udkast til systemarkitektur.</w:t>
            </w:r>
          </w:p>
          <w:p w:rsidR="002914EF" w:rsidRPr="002914EF" w:rsidRDefault="002914EF" w:rsidP="00A45760">
            <w:pPr>
              <w:pStyle w:val="NoSpacing"/>
              <w:spacing w:line="276" w:lineRule="auto"/>
              <w:rPr>
                <w:sz w:val="8"/>
                <w:szCs w:val="8"/>
              </w:rPr>
            </w:pPr>
          </w:p>
        </w:tc>
      </w:tr>
      <w:tr w:rsidR="002914EF" w:rsidRPr="00F25476" w:rsidTr="004666D3">
        <w:trPr>
          <w:trHeight w:val="2693"/>
          <w:jc w:val="center"/>
        </w:trPr>
        <w:tc>
          <w:tcPr>
            <w:tcW w:w="6239" w:type="dxa"/>
          </w:tcPr>
          <w:p w:rsidR="002914EF" w:rsidRPr="002914EF" w:rsidRDefault="002914EF" w:rsidP="002914EF">
            <w:pPr>
              <w:pStyle w:val="NoSpacing"/>
              <w:spacing w:line="276" w:lineRule="auto"/>
              <w:rPr>
                <w:b/>
                <w:sz w:val="8"/>
                <w:szCs w:val="8"/>
              </w:rPr>
            </w:pPr>
          </w:p>
          <w:p w:rsidR="002914EF" w:rsidRPr="00997418" w:rsidRDefault="002914EF" w:rsidP="002914EF">
            <w:pPr>
              <w:pStyle w:val="NoSpacing"/>
              <w:spacing w:line="276" w:lineRule="auto"/>
              <w:rPr>
                <w:b/>
                <w:sz w:val="24"/>
              </w:rPr>
            </w:pPr>
            <w:r w:rsidRPr="00997418">
              <w:rPr>
                <w:b/>
                <w:sz w:val="24"/>
              </w:rPr>
              <w:t>Om mødet</w:t>
            </w:r>
            <w:r>
              <w:rPr>
                <w:b/>
                <w:sz w:val="24"/>
              </w:rPr>
              <w:t>:</w:t>
            </w:r>
          </w:p>
          <w:p w:rsidR="002914EF" w:rsidRPr="00997418" w:rsidRDefault="002914EF" w:rsidP="002914EF">
            <w:pPr>
              <w:pStyle w:val="NoSpacing"/>
              <w:spacing w:line="276" w:lineRule="auto"/>
              <w:rPr>
                <w:b/>
                <w:sz w:val="12"/>
                <w:szCs w:val="12"/>
              </w:rPr>
            </w:pPr>
          </w:p>
          <w:p w:rsidR="002914EF" w:rsidRPr="00997418" w:rsidRDefault="002914EF" w:rsidP="002914EF">
            <w:pPr>
              <w:pStyle w:val="NoSpacing"/>
              <w:spacing w:line="276" w:lineRule="auto"/>
            </w:pPr>
            <w:r w:rsidRPr="00997418">
              <w:rPr>
                <w:b/>
              </w:rPr>
              <w:t>Dato:</w:t>
            </w:r>
            <w:r w:rsidRPr="00997418">
              <w:t xml:space="preserve"> </w:t>
            </w:r>
            <w:proofErr w:type="gramStart"/>
            <w:r w:rsidRPr="00997418">
              <w:t>Tirsdag</w:t>
            </w:r>
            <w:proofErr w:type="gramEnd"/>
            <w:r w:rsidRPr="00997418">
              <w:t xml:space="preserve"> - </w:t>
            </w:r>
            <w:r w:rsidR="009D2D61">
              <w:t>23</w:t>
            </w:r>
            <w:r w:rsidRPr="00997418">
              <w:t xml:space="preserve">. </w:t>
            </w:r>
            <w:r>
              <w:t>September 2014</w:t>
            </w:r>
          </w:p>
          <w:p w:rsidR="002914EF" w:rsidRPr="00997418" w:rsidRDefault="002914EF" w:rsidP="002914EF">
            <w:pPr>
              <w:pStyle w:val="NoSpacing"/>
              <w:spacing w:line="276" w:lineRule="auto"/>
              <w:rPr>
                <w:sz w:val="12"/>
                <w:szCs w:val="12"/>
              </w:rPr>
            </w:pPr>
          </w:p>
          <w:p w:rsidR="002914EF" w:rsidRPr="00997418" w:rsidRDefault="002914EF" w:rsidP="002914EF">
            <w:pPr>
              <w:pStyle w:val="NoSpacing"/>
              <w:spacing w:line="276" w:lineRule="auto"/>
            </w:pPr>
            <w:r w:rsidRPr="00997418">
              <w:rPr>
                <w:b/>
              </w:rPr>
              <w:t xml:space="preserve">Tid: </w:t>
            </w:r>
            <w:r w:rsidR="004666D3">
              <w:t>9.00 - 09</w:t>
            </w:r>
            <w:r w:rsidRPr="00997418">
              <w:t>.</w:t>
            </w:r>
            <w:r w:rsidR="000F044B">
              <w:t>45</w:t>
            </w:r>
          </w:p>
          <w:p w:rsidR="002914EF" w:rsidRPr="00997418" w:rsidRDefault="002914EF" w:rsidP="002914EF">
            <w:pPr>
              <w:pStyle w:val="NoSpacing"/>
              <w:spacing w:line="276" w:lineRule="auto"/>
              <w:rPr>
                <w:b/>
                <w:sz w:val="12"/>
                <w:szCs w:val="12"/>
              </w:rPr>
            </w:pPr>
          </w:p>
          <w:p w:rsidR="002914EF" w:rsidRDefault="002914EF" w:rsidP="002914EF">
            <w:pPr>
              <w:pStyle w:val="NoSpacing"/>
              <w:spacing w:line="276" w:lineRule="auto"/>
            </w:pPr>
            <w:r w:rsidRPr="00997418">
              <w:rPr>
                <w:b/>
              </w:rPr>
              <w:t xml:space="preserve">Sted: </w:t>
            </w:r>
            <w:r>
              <w:t>Vejleders kontor</w:t>
            </w:r>
          </w:p>
          <w:p w:rsidR="004A7F23" w:rsidRPr="004A7F23" w:rsidRDefault="004A7F23" w:rsidP="002914EF">
            <w:pPr>
              <w:pStyle w:val="NoSpacing"/>
              <w:spacing w:line="276" w:lineRule="auto"/>
              <w:rPr>
                <w:sz w:val="12"/>
                <w:szCs w:val="12"/>
              </w:rPr>
            </w:pPr>
          </w:p>
          <w:p w:rsidR="002914EF" w:rsidRPr="004A7F23" w:rsidRDefault="004A7F23" w:rsidP="002914EF">
            <w:pPr>
              <w:pStyle w:val="NoSpacing"/>
              <w:spacing w:line="276" w:lineRule="auto"/>
            </w:pPr>
            <w:r>
              <w:rPr>
                <w:b/>
              </w:rPr>
              <w:t xml:space="preserve">Forberedelse: </w:t>
            </w:r>
            <w:r w:rsidR="009D2D61">
              <w:t xml:space="preserve">Inden mødet er et udkast til systemarkitektur, et par </w:t>
            </w:r>
            <w:proofErr w:type="spellStart"/>
            <w:r w:rsidR="009D2D61">
              <w:t>designoverview</w:t>
            </w:r>
            <w:proofErr w:type="spellEnd"/>
            <w:r w:rsidR="009D2D61">
              <w:t xml:space="preserve"> diagrammer og mødereferat fra sidste møde udarbejdet og sendt til vejleder.</w:t>
            </w:r>
          </w:p>
        </w:tc>
        <w:tc>
          <w:tcPr>
            <w:tcW w:w="3684" w:type="dxa"/>
          </w:tcPr>
          <w:p w:rsidR="002914EF" w:rsidRPr="00054D86" w:rsidRDefault="002914EF" w:rsidP="00E30210">
            <w:pPr>
              <w:pStyle w:val="NoSpacing"/>
              <w:spacing w:line="276" w:lineRule="auto"/>
              <w:rPr>
                <w:b/>
                <w:sz w:val="6"/>
                <w:szCs w:val="6"/>
              </w:rPr>
            </w:pPr>
          </w:p>
          <w:p w:rsidR="002914EF" w:rsidRPr="00997418" w:rsidRDefault="002914EF" w:rsidP="002914EF">
            <w:pPr>
              <w:pStyle w:val="NoSpacing"/>
              <w:spacing w:line="360" w:lineRule="auto"/>
              <w:rPr>
                <w:b/>
                <w:sz w:val="24"/>
              </w:rPr>
            </w:pPr>
            <w:r w:rsidRPr="00B74DBC">
              <w:rPr>
                <w:b/>
                <w:sz w:val="24"/>
              </w:rPr>
              <w:t xml:space="preserve"> </w:t>
            </w:r>
            <w:r w:rsidRPr="00997418">
              <w:rPr>
                <w:b/>
                <w:sz w:val="24"/>
              </w:rPr>
              <w:t>Mødedeltagere:</w:t>
            </w:r>
          </w:p>
          <w:p w:rsidR="002914EF" w:rsidRPr="00997418" w:rsidRDefault="002914EF" w:rsidP="002914EF">
            <w:pPr>
              <w:pStyle w:val="NoSpacing"/>
              <w:spacing w:line="360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>
              <w:t xml:space="preserve">Torben </w:t>
            </w:r>
            <w:r w:rsidRPr="001D7544">
              <w:t>Gregersen</w:t>
            </w:r>
            <w:r w:rsidRPr="00997418">
              <w:t xml:space="preserve">  (Vejleder)</w:t>
            </w:r>
          </w:p>
          <w:p w:rsidR="002914EF" w:rsidRPr="00997418" w:rsidRDefault="002914EF" w:rsidP="002914EF">
            <w:pPr>
              <w:pStyle w:val="NoSpacing"/>
              <w:spacing w:line="360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 w:rsidRPr="00997418">
              <w:t xml:space="preserve">Rasmus Lydiksen (Referent) </w:t>
            </w:r>
          </w:p>
          <w:p w:rsidR="004A7F23" w:rsidRDefault="002914EF" w:rsidP="000F044B">
            <w:pPr>
              <w:pStyle w:val="NoSpacing"/>
              <w:spacing w:line="360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>
              <w:t xml:space="preserve">Kevin </w:t>
            </w:r>
            <w:proofErr w:type="spellStart"/>
            <w:r>
              <w:t>Grooters</w:t>
            </w:r>
            <w:proofErr w:type="spellEnd"/>
          </w:p>
          <w:p w:rsidR="000F044B" w:rsidRPr="00997418" w:rsidRDefault="000F044B" w:rsidP="000F044B">
            <w:pPr>
              <w:pStyle w:val="NoSpacing"/>
              <w:spacing w:line="360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>
              <w:t>Anders Opstrup</w:t>
            </w:r>
          </w:p>
          <w:p w:rsidR="000F044B" w:rsidRPr="00E30210" w:rsidRDefault="000F044B" w:rsidP="000F044B">
            <w:pPr>
              <w:pStyle w:val="NoSpacing"/>
              <w:spacing w:line="360" w:lineRule="auto"/>
            </w:pPr>
          </w:p>
        </w:tc>
      </w:tr>
      <w:tr w:rsidR="00590157" w:rsidRPr="00F25476" w:rsidTr="004666D3">
        <w:trPr>
          <w:trHeight w:val="1695"/>
          <w:jc w:val="center"/>
        </w:trPr>
        <w:tc>
          <w:tcPr>
            <w:tcW w:w="6239" w:type="dxa"/>
          </w:tcPr>
          <w:p w:rsidR="00590157" w:rsidRPr="00590157" w:rsidRDefault="00590157" w:rsidP="00590157">
            <w:pPr>
              <w:pStyle w:val="NoSpacing"/>
              <w:rPr>
                <w:b/>
                <w:sz w:val="8"/>
                <w:szCs w:val="8"/>
              </w:rPr>
            </w:pPr>
          </w:p>
          <w:p w:rsidR="00590157" w:rsidRPr="00997418" w:rsidRDefault="00590157" w:rsidP="00590157">
            <w:pPr>
              <w:pStyle w:val="NoSpacing"/>
              <w:rPr>
                <w:b/>
                <w:sz w:val="24"/>
              </w:rPr>
            </w:pPr>
            <w:r w:rsidRPr="00997418">
              <w:rPr>
                <w:b/>
                <w:sz w:val="24"/>
              </w:rPr>
              <w:t>Dagsorden</w:t>
            </w:r>
          </w:p>
          <w:p w:rsidR="00590157" w:rsidRPr="002914EF" w:rsidRDefault="00590157" w:rsidP="00590157">
            <w:pPr>
              <w:pStyle w:val="NoSpacing"/>
              <w:rPr>
                <w:sz w:val="8"/>
                <w:szCs w:val="8"/>
              </w:rPr>
            </w:pPr>
          </w:p>
          <w:p w:rsidR="009D2D61" w:rsidRDefault="009D2D61" w:rsidP="009D2D61">
            <w:pPr>
              <w:pStyle w:val="NoSpacing"/>
              <w:numPr>
                <w:ilvl w:val="0"/>
                <w:numId w:val="18"/>
              </w:numPr>
              <w:spacing w:line="276" w:lineRule="auto"/>
              <w:contextualSpacing/>
            </w:pPr>
            <w:r w:rsidRPr="00FF0975">
              <w:rPr>
                <w:rFonts w:cs="Calibri"/>
                <w:color w:val="000000"/>
                <w:lang w:eastAsia="da-DK"/>
              </w:rPr>
              <w:t>Udkast systemarkitektur.</w:t>
            </w:r>
          </w:p>
          <w:p w:rsidR="009D2D61" w:rsidRPr="00AA15A8" w:rsidRDefault="009D2D61" w:rsidP="009D2D61">
            <w:pPr>
              <w:pStyle w:val="NoSpacing"/>
              <w:spacing w:line="276" w:lineRule="auto"/>
              <w:ind w:left="720"/>
              <w:contextualSpacing/>
              <w:rPr>
                <w:sz w:val="6"/>
                <w:szCs w:val="6"/>
              </w:rPr>
            </w:pPr>
          </w:p>
          <w:p w:rsidR="009D2D61" w:rsidRDefault="009D2D61" w:rsidP="009D2D61">
            <w:pPr>
              <w:pStyle w:val="NoSpacing"/>
              <w:numPr>
                <w:ilvl w:val="0"/>
                <w:numId w:val="18"/>
              </w:numPr>
              <w:spacing w:line="276" w:lineRule="auto"/>
              <w:contextualSpacing/>
            </w:pPr>
            <w:r w:rsidRPr="00FF0975">
              <w:rPr>
                <w:rFonts w:cs="Calibri"/>
                <w:color w:val="000000"/>
                <w:lang w:eastAsia="da-DK"/>
              </w:rPr>
              <w:t>Designoverview diagrammer</w:t>
            </w:r>
            <w:r>
              <w:t>.</w:t>
            </w:r>
          </w:p>
          <w:p w:rsidR="009D2D61" w:rsidRPr="00AA15A8" w:rsidRDefault="009D2D61" w:rsidP="009D2D61">
            <w:pPr>
              <w:pStyle w:val="NoSpacing"/>
              <w:spacing w:line="276" w:lineRule="auto"/>
              <w:ind w:left="720"/>
              <w:contextualSpacing/>
              <w:rPr>
                <w:sz w:val="6"/>
                <w:szCs w:val="6"/>
              </w:rPr>
            </w:pPr>
          </w:p>
          <w:p w:rsidR="00590157" w:rsidRPr="004666D3" w:rsidRDefault="009D2D61" w:rsidP="009D2D61">
            <w:pPr>
              <w:pStyle w:val="NoSpacing"/>
              <w:numPr>
                <w:ilvl w:val="0"/>
                <w:numId w:val="18"/>
              </w:numPr>
              <w:spacing w:line="276" w:lineRule="auto"/>
              <w:contextualSpacing/>
            </w:pPr>
            <w:r w:rsidRPr="00AA15A8">
              <w:t>Evt.</w:t>
            </w:r>
          </w:p>
        </w:tc>
        <w:tc>
          <w:tcPr>
            <w:tcW w:w="3684" w:type="dxa"/>
          </w:tcPr>
          <w:p w:rsidR="00590157" w:rsidRPr="00590157" w:rsidRDefault="00590157" w:rsidP="00590157">
            <w:pPr>
              <w:pStyle w:val="NoSpacing"/>
              <w:rPr>
                <w:b/>
                <w:sz w:val="8"/>
                <w:szCs w:val="8"/>
              </w:rPr>
            </w:pPr>
          </w:p>
          <w:p w:rsidR="00590157" w:rsidRPr="00B74DBC" w:rsidRDefault="00590157" w:rsidP="00590157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>Punkter til næste uges møde:</w:t>
            </w:r>
          </w:p>
          <w:p w:rsidR="00590157" w:rsidRPr="009C3932" w:rsidRDefault="00590157" w:rsidP="00590157">
            <w:pPr>
              <w:pStyle w:val="NoSpacing"/>
              <w:rPr>
                <w:sz w:val="6"/>
                <w:szCs w:val="6"/>
              </w:rPr>
            </w:pPr>
          </w:p>
          <w:p w:rsidR="00590157" w:rsidRDefault="00857F24" w:rsidP="00590157">
            <w:pPr>
              <w:pStyle w:val="NoSpacing"/>
              <w:numPr>
                <w:ilvl w:val="0"/>
                <w:numId w:val="17"/>
              </w:numPr>
              <w:spacing w:line="276" w:lineRule="auto"/>
            </w:pPr>
            <w:r>
              <w:t xml:space="preserve">Udkast </w:t>
            </w:r>
            <w:proofErr w:type="spellStart"/>
            <w:r w:rsidR="009D2D61">
              <w:t>iteration</w:t>
            </w:r>
            <w:proofErr w:type="spellEnd"/>
            <w:r w:rsidR="009D2D61">
              <w:t xml:space="preserve"> 1</w:t>
            </w:r>
            <w:r w:rsidR="00590157">
              <w:t>.</w:t>
            </w:r>
          </w:p>
          <w:p w:rsidR="00590157" w:rsidRPr="009C3932" w:rsidRDefault="00590157" w:rsidP="00590157">
            <w:pPr>
              <w:pStyle w:val="NoSpacing"/>
              <w:numPr>
                <w:ilvl w:val="0"/>
                <w:numId w:val="17"/>
              </w:numPr>
              <w:spacing w:line="276" w:lineRule="auto"/>
            </w:pPr>
            <w:r>
              <w:t>Evt.</w:t>
            </w:r>
          </w:p>
        </w:tc>
      </w:tr>
      <w:tr w:rsidR="00590157" w:rsidRPr="00F25476" w:rsidTr="00D57217">
        <w:trPr>
          <w:trHeight w:val="2225"/>
          <w:jc w:val="center"/>
        </w:trPr>
        <w:tc>
          <w:tcPr>
            <w:tcW w:w="9923" w:type="dxa"/>
            <w:gridSpan w:val="2"/>
          </w:tcPr>
          <w:p w:rsidR="00590157" w:rsidRDefault="00590157" w:rsidP="00590157">
            <w:pPr>
              <w:pStyle w:val="NoSpacing"/>
              <w:spacing w:line="276" w:lineRule="auto"/>
              <w:rPr>
                <w:b/>
                <w:sz w:val="6"/>
                <w:szCs w:val="6"/>
              </w:rPr>
            </w:pPr>
          </w:p>
          <w:p w:rsidR="00BD4802" w:rsidRPr="00DE7388" w:rsidRDefault="00BD4802" w:rsidP="00BD4802">
            <w:pPr>
              <w:pStyle w:val="NoSpacing"/>
              <w:rPr>
                <w:b/>
              </w:rPr>
            </w:pPr>
            <w:r w:rsidRPr="00DE7388">
              <w:rPr>
                <w:b/>
              </w:rPr>
              <w:t>Ad 1.</w:t>
            </w:r>
          </w:p>
          <w:p w:rsidR="009D2D61" w:rsidRDefault="009D2D61" w:rsidP="009D2D61">
            <w:pPr>
              <w:pStyle w:val="NoSpacing"/>
            </w:pPr>
            <w:r>
              <w:t>D</w:t>
            </w:r>
            <w:r>
              <w:t>omain model - mel</w:t>
            </w:r>
            <w:r>
              <w:t xml:space="preserve">lemlag krav/systemarkitektur. Gør mere ud af at </w:t>
            </w:r>
            <w:r>
              <w:t>forklar</w:t>
            </w:r>
            <w:r>
              <w:t>e</w:t>
            </w:r>
            <w:r>
              <w:t xml:space="preserve"> hvorfor den medbringes</w:t>
            </w:r>
            <w:r>
              <w:t>.</w:t>
            </w:r>
          </w:p>
          <w:p w:rsidR="009D2D61" w:rsidRDefault="009D2D61" w:rsidP="009D2D61">
            <w:pPr>
              <w:pStyle w:val="NoSpacing"/>
            </w:pPr>
            <w:r>
              <w:t>Forkla</w:t>
            </w:r>
            <w:r>
              <w:t>r hvad det, hvad består den af. Husk at n</w:t>
            </w:r>
            <w:r>
              <w:t xml:space="preserve">avne fra domain skal bruges til klasser fra domain og </w:t>
            </w:r>
            <w:proofErr w:type="gramStart"/>
            <w:r>
              <w:t>frem..</w:t>
            </w:r>
            <w:proofErr w:type="gramEnd"/>
          </w:p>
          <w:p w:rsidR="009D2D61" w:rsidRDefault="009D2D61" w:rsidP="009D2D61">
            <w:pPr>
              <w:pStyle w:val="NoSpacing"/>
            </w:pPr>
          </w:p>
          <w:p w:rsidR="009D2D61" w:rsidRDefault="009D2D61" w:rsidP="009D2D61">
            <w:pPr>
              <w:pStyle w:val="NoSpacing"/>
            </w:pPr>
            <w:r>
              <w:t>Webapplikation -</w:t>
            </w:r>
            <w:proofErr w:type="gramStart"/>
            <w:r>
              <w:t>&gt;  webserver</w:t>
            </w:r>
            <w:proofErr w:type="gramEnd"/>
            <w:r>
              <w:t xml:space="preserve">. </w:t>
            </w:r>
            <w:r>
              <w:t xml:space="preserve">Så har vi kun "hardware" i vores </w:t>
            </w:r>
            <w:proofErr w:type="spellStart"/>
            <w:r>
              <w:t>bdd</w:t>
            </w:r>
            <w:proofErr w:type="spellEnd"/>
            <w:r>
              <w:t xml:space="preserve">. </w:t>
            </w:r>
            <w:r>
              <w:t xml:space="preserve">Beskriv </w:t>
            </w:r>
            <w:r>
              <w:t>u</w:t>
            </w:r>
            <w:r>
              <w:t>nder</w:t>
            </w:r>
            <w:r>
              <w:t xml:space="preserve"> det</w:t>
            </w:r>
            <w:r>
              <w:t xml:space="preserve"> "overordnet </w:t>
            </w:r>
            <w:proofErr w:type="spellStart"/>
            <w:r>
              <w:t>ibd</w:t>
            </w:r>
            <w:proofErr w:type="spellEnd"/>
            <w:r>
              <w:t xml:space="preserve">" at webserver ses som hardware, men kun beskrives i det overordnede </w:t>
            </w:r>
            <w:proofErr w:type="spellStart"/>
            <w:r>
              <w:t>ibd</w:t>
            </w:r>
            <w:proofErr w:type="spellEnd"/>
            <w:r>
              <w:t xml:space="preserve"> FORDI...</w:t>
            </w:r>
          </w:p>
          <w:p w:rsidR="009D2D61" w:rsidRDefault="009D2D61" w:rsidP="009D2D61">
            <w:pPr>
              <w:pStyle w:val="NoSpacing"/>
            </w:pPr>
          </w:p>
          <w:p w:rsidR="009D2D61" w:rsidRDefault="009D2D61" w:rsidP="009D2D61">
            <w:pPr>
              <w:pStyle w:val="NoSpacing"/>
            </w:pPr>
            <w:r>
              <w:t xml:space="preserve">Start software afsnit med </w:t>
            </w:r>
            <w:proofErr w:type="spellStart"/>
            <w:r>
              <w:t>use</w:t>
            </w:r>
            <w:proofErr w:type="spellEnd"/>
            <w:r>
              <w:t xml:space="preserve"> case og SD diagrammer - kanon med </w:t>
            </w:r>
            <w:proofErr w:type="spellStart"/>
            <w:r>
              <w:t>use</w:t>
            </w:r>
            <w:proofErr w:type="spellEnd"/>
            <w:r>
              <w:t xml:space="preserve"> case baseret systemarkitektur.</w:t>
            </w:r>
          </w:p>
          <w:p w:rsidR="000F044B" w:rsidRDefault="009D2D61" w:rsidP="009D2D61">
            <w:pPr>
              <w:pStyle w:val="NoSpacing"/>
            </w:pPr>
            <w:r>
              <w:t xml:space="preserve">Måske pas på med at gå for meget i </w:t>
            </w:r>
            <w:r>
              <w:t>detaljer</w:t>
            </w:r>
            <w:r>
              <w:t xml:space="preserve"> med software - vigtigt der også er noget at beskrive i implementering.</w:t>
            </w:r>
            <w:r>
              <w:t xml:space="preserve"> </w:t>
            </w:r>
            <w:r>
              <w:t xml:space="preserve">Find et passende niveau af </w:t>
            </w:r>
            <w:r>
              <w:t>detaljer</w:t>
            </w:r>
            <w:r>
              <w:t xml:space="preserve"> - pas på med at præsenterer de færdige pakker, klasser og kode til at starte med.</w:t>
            </w:r>
            <w:r>
              <w:t xml:space="preserve"> </w:t>
            </w:r>
            <w:bookmarkStart w:id="0" w:name="_GoBack"/>
            <w:bookmarkEnd w:id="0"/>
            <w:r>
              <w:t xml:space="preserve">Husk at arbejde agilt er smart - lav SQ diagrammer så det passer med de forskellige </w:t>
            </w:r>
            <w:proofErr w:type="spellStart"/>
            <w:r>
              <w:t>iterationer</w:t>
            </w:r>
            <w:proofErr w:type="spellEnd"/>
            <w:r>
              <w:t>!</w:t>
            </w:r>
          </w:p>
          <w:p w:rsidR="009D2D61" w:rsidRDefault="009D2D61" w:rsidP="00BD4802">
            <w:pPr>
              <w:pStyle w:val="NoSpacing"/>
              <w:rPr>
                <w:b/>
              </w:rPr>
            </w:pPr>
          </w:p>
          <w:p w:rsidR="009D2D61" w:rsidRDefault="009D2D61" w:rsidP="00BD4802">
            <w:pPr>
              <w:pStyle w:val="NoSpacing"/>
              <w:rPr>
                <w:b/>
              </w:rPr>
            </w:pPr>
          </w:p>
          <w:p w:rsidR="00BD4802" w:rsidRPr="00DE7388" w:rsidRDefault="00BD4802" w:rsidP="00BD4802">
            <w:pPr>
              <w:pStyle w:val="NoSpacing"/>
              <w:rPr>
                <w:b/>
              </w:rPr>
            </w:pPr>
            <w:r w:rsidRPr="00DE7388">
              <w:rPr>
                <w:b/>
              </w:rPr>
              <w:t>Ad 2.</w:t>
            </w:r>
          </w:p>
          <w:p w:rsidR="004A7F23" w:rsidRDefault="009D2D61" w:rsidP="009D2D61">
            <w:pPr>
              <w:pStyle w:val="NoSpacing"/>
            </w:pPr>
            <w:r>
              <w:t xml:space="preserve">Designoverview </w:t>
            </w:r>
            <w:r>
              <w:t xml:space="preserve">diagrammer </w:t>
            </w:r>
            <w:r>
              <w:t>kan godt bruges - de er smarte og giver både gode mening og god info!</w:t>
            </w:r>
          </w:p>
          <w:p w:rsidR="009D2D61" w:rsidRDefault="009D2D61" w:rsidP="004A7F23">
            <w:pPr>
              <w:pStyle w:val="NoSpacing"/>
              <w:rPr>
                <w:b/>
              </w:rPr>
            </w:pPr>
          </w:p>
          <w:p w:rsidR="009D2D61" w:rsidRDefault="009D2D61" w:rsidP="004A7F23">
            <w:pPr>
              <w:pStyle w:val="NoSpacing"/>
              <w:rPr>
                <w:b/>
              </w:rPr>
            </w:pPr>
          </w:p>
          <w:p w:rsidR="004A7F23" w:rsidRPr="00DE7388" w:rsidRDefault="004A7F23" w:rsidP="004A7F23">
            <w:pPr>
              <w:pStyle w:val="NoSpacing"/>
              <w:rPr>
                <w:b/>
              </w:rPr>
            </w:pPr>
            <w:r w:rsidRPr="00DE7388">
              <w:rPr>
                <w:b/>
              </w:rPr>
              <w:t xml:space="preserve">Ad </w:t>
            </w:r>
            <w:r>
              <w:rPr>
                <w:b/>
              </w:rPr>
              <w:t>3</w:t>
            </w:r>
            <w:r w:rsidRPr="00DE7388">
              <w:rPr>
                <w:b/>
              </w:rPr>
              <w:t>.</w:t>
            </w:r>
          </w:p>
          <w:p w:rsidR="004A7F23" w:rsidRDefault="009D2D61" w:rsidP="00FA493F">
            <w:pPr>
              <w:pStyle w:val="NoSpacing"/>
            </w:pPr>
            <w:r>
              <w:t>-</w:t>
            </w:r>
          </w:p>
          <w:p w:rsidR="00FA493F" w:rsidRPr="00BD4802" w:rsidRDefault="00FA493F" w:rsidP="00FA493F">
            <w:pPr>
              <w:pStyle w:val="NoSpacing"/>
            </w:pPr>
          </w:p>
        </w:tc>
      </w:tr>
    </w:tbl>
    <w:p w:rsidR="0072090D" w:rsidRPr="00F25476" w:rsidRDefault="0072090D" w:rsidP="00AA5844">
      <w:pPr>
        <w:rPr>
          <w:b/>
        </w:rPr>
      </w:pPr>
    </w:p>
    <w:sectPr w:rsidR="0072090D" w:rsidRPr="00F2547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5442F"/>
    <w:multiLevelType w:val="hybridMultilevel"/>
    <w:tmpl w:val="E1DEBC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56CC9"/>
    <w:multiLevelType w:val="hybridMultilevel"/>
    <w:tmpl w:val="361648A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B05440"/>
    <w:multiLevelType w:val="hybridMultilevel"/>
    <w:tmpl w:val="AAF2AC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F09B9"/>
    <w:multiLevelType w:val="hybridMultilevel"/>
    <w:tmpl w:val="38A8F7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404F6"/>
    <w:multiLevelType w:val="hybridMultilevel"/>
    <w:tmpl w:val="1DF80A5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794EBD"/>
    <w:multiLevelType w:val="hybridMultilevel"/>
    <w:tmpl w:val="38A8F7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44A11"/>
    <w:multiLevelType w:val="hybridMultilevel"/>
    <w:tmpl w:val="80022AF4"/>
    <w:lvl w:ilvl="0" w:tplc="0406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7">
    <w:nsid w:val="29AC6B5B"/>
    <w:multiLevelType w:val="hybridMultilevel"/>
    <w:tmpl w:val="A4E45A1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F2490D"/>
    <w:multiLevelType w:val="hybridMultilevel"/>
    <w:tmpl w:val="73AAA50A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3434AA7"/>
    <w:multiLevelType w:val="hybridMultilevel"/>
    <w:tmpl w:val="3AF2AC1C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3D10D8F"/>
    <w:multiLevelType w:val="hybridMultilevel"/>
    <w:tmpl w:val="B25E31D0"/>
    <w:lvl w:ilvl="0" w:tplc="7EA034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C02389"/>
    <w:multiLevelType w:val="hybridMultilevel"/>
    <w:tmpl w:val="4EE4CF7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F34C93"/>
    <w:multiLevelType w:val="hybridMultilevel"/>
    <w:tmpl w:val="BAE8D62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9B22D7"/>
    <w:multiLevelType w:val="hybridMultilevel"/>
    <w:tmpl w:val="92AC3C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1A3381"/>
    <w:multiLevelType w:val="hybridMultilevel"/>
    <w:tmpl w:val="28941F5C"/>
    <w:lvl w:ilvl="0" w:tplc="0406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5">
    <w:nsid w:val="5DBD6304"/>
    <w:multiLevelType w:val="hybridMultilevel"/>
    <w:tmpl w:val="CF3270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4A4CBA"/>
    <w:multiLevelType w:val="hybridMultilevel"/>
    <w:tmpl w:val="956E0A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7E45FD"/>
    <w:multiLevelType w:val="hybridMultilevel"/>
    <w:tmpl w:val="781A15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17"/>
  </w:num>
  <w:num w:numId="8">
    <w:abstractNumId w:val="8"/>
  </w:num>
  <w:num w:numId="9">
    <w:abstractNumId w:val="13"/>
  </w:num>
  <w:num w:numId="10">
    <w:abstractNumId w:val="9"/>
  </w:num>
  <w:num w:numId="11">
    <w:abstractNumId w:val="16"/>
  </w:num>
  <w:num w:numId="12">
    <w:abstractNumId w:val="14"/>
  </w:num>
  <w:num w:numId="13">
    <w:abstractNumId w:val="15"/>
  </w:num>
  <w:num w:numId="14">
    <w:abstractNumId w:val="6"/>
  </w:num>
  <w:num w:numId="15">
    <w:abstractNumId w:val="0"/>
  </w:num>
  <w:num w:numId="16">
    <w:abstractNumId w:val="4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55B"/>
    <w:rsid w:val="00054D86"/>
    <w:rsid w:val="000F044B"/>
    <w:rsid w:val="000F6078"/>
    <w:rsid w:val="00151F05"/>
    <w:rsid w:val="00197446"/>
    <w:rsid w:val="00234A4D"/>
    <w:rsid w:val="00240BB4"/>
    <w:rsid w:val="00274AF6"/>
    <w:rsid w:val="0028483E"/>
    <w:rsid w:val="002914EF"/>
    <w:rsid w:val="002B74DD"/>
    <w:rsid w:val="0032004A"/>
    <w:rsid w:val="00351C55"/>
    <w:rsid w:val="004666D3"/>
    <w:rsid w:val="004A7F23"/>
    <w:rsid w:val="00511B55"/>
    <w:rsid w:val="00517AF9"/>
    <w:rsid w:val="00590157"/>
    <w:rsid w:val="0059554B"/>
    <w:rsid w:val="00620D4B"/>
    <w:rsid w:val="00641FDF"/>
    <w:rsid w:val="00643892"/>
    <w:rsid w:val="006C4BAB"/>
    <w:rsid w:val="006F5F12"/>
    <w:rsid w:val="00700213"/>
    <w:rsid w:val="0072090D"/>
    <w:rsid w:val="00742BC9"/>
    <w:rsid w:val="007C02FB"/>
    <w:rsid w:val="007D0736"/>
    <w:rsid w:val="00827A3A"/>
    <w:rsid w:val="00841BAC"/>
    <w:rsid w:val="00857F24"/>
    <w:rsid w:val="008630FA"/>
    <w:rsid w:val="00880409"/>
    <w:rsid w:val="008E1BD5"/>
    <w:rsid w:val="008E3EB4"/>
    <w:rsid w:val="00906FD4"/>
    <w:rsid w:val="0090702F"/>
    <w:rsid w:val="00910391"/>
    <w:rsid w:val="00950F71"/>
    <w:rsid w:val="00967159"/>
    <w:rsid w:val="0099522D"/>
    <w:rsid w:val="009C3932"/>
    <w:rsid w:val="009D2D61"/>
    <w:rsid w:val="00A03B0B"/>
    <w:rsid w:val="00A45760"/>
    <w:rsid w:val="00AA5844"/>
    <w:rsid w:val="00AB1B02"/>
    <w:rsid w:val="00B15C94"/>
    <w:rsid w:val="00B74DBC"/>
    <w:rsid w:val="00BD4802"/>
    <w:rsid w:val="00BD4DB0"/>
    <w:rsid w:val="00BE21B5"/>
    <w:rsid w:val="00C30DBC"/>
    <w:rsid w:val="00C8310F"/>
    <w:rsid w:val="00CC755B"/>
    <w:rsid w:val="00DB3971"/>
    <w:rsid w:val="00DB4DEB"/>
    <w:rsid w:val="00DE7388"/>
    <w:rsid w:val="00E30210"/>
    <w:rsid w:val="00E3741D"/>
    <w:rsid w:val="00F25476"/>
    <w:rsid w:val="00F641BD"/>
    <w:rsid w:val="00F810C3"/>
    <w:rsid w:val="00FA493F"/>
    <w:rsid w:val="00FB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073104-0969-4252-A4B8-12CF5E7D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47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06FD4"/>
    <w:rPr>
      <w:color w:val="808080"/>
    </w:rPr>
  </w:style>
  <w:style w:type="paragraph" w:styleId="NoSpacing">
    <w:name w:val="No Spacing"/>
    <w:uiPriority w:val="1"/>
    <w:qFormat/>
    <w:rsid w:val="00906F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30210"/>
    <w:pPr>
      <w:ind w:left="720"/>
      <w:contextualSpacing/>
    </w:pPr>
  </w:style>
  <w:style w:type="table" w:styleId="TableGrid">
    <w:name w:val="Table Grid"/>
    <w:basedOn w:val="TableNormal"/>
    <w:uiPriority w:val="59"/>
    <w:rsid w:val="00720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209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09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4666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diksen\AppData\Local\Temp\M&#248;deindkaldel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D59A3D2CA964FC7BAB41BC716112D5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66A78EF-5107-429A-BE0F-28DCF1EB55E1}"/>
      </w:docPartPr>
      <w:docPartBody>
        <w:p w:rsidR="00A3010C" w:rsidRDefault="00B130CC" w:rsidP="00B130CC">
          <w:pPr>
            <w:pStyle w:val="CD59A3D2CA964FC7BAB41BC716112D50"/>
          </w:pPr>
          <w:r w:rsidRPr="00646EFC">
            <w:rPr>
              <w:rStyle w:val="PlaceholderText"/>
            </w:rPr>
            <w:t>Klik her for at angive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29E"/>
    <w:rsid w:val="00012C81"/>
    <w:rsid w:val="000A1619"/>
    <w:rsid w:val="000A5DDA"/>
    <w:rsid w:val="000C194F"/>
    <w:rsid w:val="000D1EF8"/>
    <w:rsid w:val="0018227B"/>
    <w:rsid w:val="001A6969"/>
    <w:rsid w:val="002741B2"/>
    <w:rsid w:val="002F7D1B"/>
    <w:rsid w:val="0047234A"/>
    <w:rsid w:val="00513DF3"/>
    <w:rsid w:val="005F49D1"/>
    <w:rsid w:val="00611EB2"/>
    <w:rsid w:val="006D6A30"/>
    <w:rsid w:val="006E1C2C"/>
    <w:rsid w:val="00786410"/>
    <w:rsid w:val="007A239A"/>
    <w:rsid w:val="007A4652"/>
    <w:rsid w:val="00872ABF"/>
    <w:rsid w:val="00893BE4"/>
    <w:rsid w:val="00A03FF0"/>
    <w:rsid w:val="00A14FD3"/>
    <w:rsid w:val="00A3010C"/>
    <w:rsid w:val="00B071FC"/>
    <w:rsid w:val="00B130CC"/>
    <w:rsid w:val="00B74B4D"/>
    <w:rsid w:val="00C13272"/>
    <w:rsid w:val="00D73DD3"/>
    <w:rsid w:val="00DB029E"/>
    <w:rsid w:val="00E63CE1"/>
    <w:rsid w:val="00F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3FF0"/>
    <w:rPr>
      <w:color w:val="808080"/>
    </w:rPr>
  </w:style>
  <w:style w:type="paragraph" w:customStyle="1" w:styleId="8E82E49A5DFB427DA2622029249E1151">
    <w:name w:val="8E82E49A5DFB427DA2622029249E1151"/>
  </w:style>
  <w:style w:type="paragraph" w:customStyle="1" w:styleId="454E3CC558474ABEB29B0B0F845F238A">
    <w:name w:val="454E3CC558474ABEB29B0B0F845F238A"/>
  </w:style>
  <w:style w:type="paragraph" w:customStyle="1" w:styleId="70469F4CB99C45B5BED5178B1013BE17">
    <w:name w:val="70469F4CB99C45B5BED5178B1013BE17"/>
    <w:rsid w:val="00B130CC"/>
  </w:style>
  <w:style w:type="paragraph" w:customStyle="1" w:styleId="CD59A3D2CA964FC7BAB41BC716112D50">
    <w:name w:val="CD59A3D2CA964FC7BAB41BC716112D50"/>
    <w:rsid w:val="00B130CC"/>
  </w:style>
  <w:style w:type="paragraph" w:customStyle="1" w:styleId="6050128B764F4412A6107BC19D7A1A88">
    <w:name w:val="6050128B764F4412A6107BC19D7A1A88"/>
    <w:rsid w:val="00B130CC"/>
  </w:style>
  <w:style w:type="paragraph" w:customStyle="1" w:styleId="1E4CA749ACAD41C99775B61BA2044D84">
    <w:name w:val="1E4CA749ACAD41C99775B61BA2044D84"/>
    <w:rsid w:val="00A3010C"/>
  </w:style>
  <w:style w:type="paragraph" w:customStyle="1" w:styleId="3A0D1C1F9B834A0AB7FA5447F906CAF6">
    <w:name w:val="3A0D1C1F9B834A0AB7FA5447F906CAF6"/>
    <w:rsid w:val="00A3010C"/>
  </w:style>
  <w:style w:type="paragraph" w:customStyle="1" w:styleId="741369A60B2141118BC089171BD1AD68">
    <w:name w:val="741369A60B2141118BC089171BD1AD68"/>
    <w:rsid w:val="00A3010C"/>
  </w:style>
  <w:style w:type="paragraph" w:customStyle="1" w:styleId="3AB2CF872DF04D5B900AF31FEA9C834D">
    <w:name w:val="3AB2CF872DF04D5B900AF31FEA9C834D"/>
    <w:rsid w:val="00A3010C"/>
  </w:style>
  <w:style w:type="paragraph" w:customStyle="1" w:styleId="C3D60BF5504F4BBA9D62ACFFE5B402DC">
    <w:name w:val="C3D60BF5504F4BBA9D62ACFFE5B402DC"/>
    <w:rsid w:val="00A3010C"/>
  </w:style>
  <w:style w:type="paragraph" w:customStyle="1" w:styleId="74701F156C7742D69DE8BB92E5214CDC">
    <w:name w:val="74701F156C7742D69DE8BB92E5214CDC"/>
    <w:rsid w:val="00A3010C"/>
  </w:style>
  <w:style w:type="paragraph" w:customStyle="1" w:styleId="5F8A8C1A8C3B4EF89AD84339FF3C3A2E">
    <w:name w:val="5F8A8C1A8C3B4EF89AD84339FF3C3A2E"/>
    <w:rsid w:val="00A3010C"/>
  </w:style>
  <w:style w:type="paragraph" w:customStyle="1" w:styleId="1FF3D9F0A89E435EA56A2AE97314C037">
    <w:name w:val="1FF3D9F0A89E435EA56A2AE97314C037"/>
    <w:rsid w:val="00A3010C"/>
  </w:style>
  <w:style w:type="paragraph" w:customStyle="1" w:styleId="493BE61E251B4998951D3BFCEC8974B7">
    <w:name w:val="493BE61E251B4998951D3BFCEC8974B7"/>
    <w:rsid w:val="00A3010C"/>
  </w:style>
  <w:style w:type="paragraph" w:customStyle="1" w:styleId="D7C77FF543EA4FCF8C640C45734A9A7E">
    <w:name w:val="D7C77FF543EA4FCF8C640C45734A9A7E"/>
    <w:rsid w:val="00A3010C"/>
  </w:style>
  <w:style w:type="paragraph" w:customStyle="1" w:styleId="BB728FB2EF59468F97B157B3817C6DC9">
    <w:name w:val="BB728FB2EF59468F97B157B3817C6DC9"/>
    <w:rsid w:val="0018227B"/>
  </w:style>
  <w:style w:type="paragraph" w:customStyle="1" w:styleId="4C04B69EAAC945F2830BCBF966DAB53F">
    <w:name w:val="4C04B69EAAC945F2830BCBF966DAB53F"/>
    <w:rsid w:val="00A03FF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6EBAA-CF03-4ACE-9CC9-49FBD8D6D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Mødeindkaldelse</Template>
  <TotalTime>43</TotalTime>
  <Pages>1</Pages>
  <Words>225</Words>
  <Characters>1375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Lydiksen</dc:creator>
  <cp:lastModifiedBy>Rasmus Lydiksen</cp:lastModifiedBy>
  <cp:revision>8</cp:revision>
  <dcterms:created xsi:type="dcterms:W3CDTF">2014-09-04T08:56:00Z</dcterms:created>
  <dcterms:modified xsi:type="dcterms:W3CDTF">2014-09-30T06:55:00Z</dcterms:modified>
</cp:coreProperties>
</file>