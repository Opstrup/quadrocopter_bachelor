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EF" w:rsidRPr="00BD4802" w:rsidRDefault="0072090D" w:rsidP="00BD4802">
      <w:pPr>
        <w:pStyle w:val="Title"/>
        <w:rPr>
          <w:sz w:val="40"/>
          <w:szCs w:val="40"/>
        </w:rPr>
      </w:pPr>
      <w:r w:rsidRPr="00841BAC">
        <w:rPr>
          <w:sz w:val="40"/>
          <w:szCs w:val="40"/>
        </w:rPr>
        <w:t>Møde</w:t>
      </w:r>
      <w:r w:rsidR="002914EF">
        <w:rPr>
          <w:sz w:val="40"/>
          <w:szCs w:val="40"/>
        </w:rPr>
        <w:t>referat</w:t>
      </w:r>
      <w:r w:rsidR="002914EF">
        <w:rPr>
          <w:sz w:val="40"/>
          <w:szCs w:val="40"/>
        </w:rPr>
        <w:tab/>
        <w:t xml:space="preserve">       </w:t>
      </w:r>
      <w:r w:rsidR="000F044B">
        <w:rPr>
          <w:sz w:val="40"/>
          <w:szCs w:val="40"/>
        </w:rPr>
        <w:t xml:space="preserve">      Gruppe: 14134           </w:t>
      </w:r>
      <w:r w:rsidR="007343FC">
        <w:rPr>
          <w:sz w:val="40"/>
          <w:szCs w:val="40"/>
        </w:rPr>
        <w:t>11</w:t>
      </w:r>
      <w:r w:rsidR="00517AF9" w:rsidRPr="00641FDF">
        <w:rPr>
          <w:sz w:val="40"/>
          <w:szCs w:val="40"/>
        </w:rPr>
        <w:t>-</w:t>
      </w:r>
      <w:r w:rsidR="007343FC">
        <w:rPr>
          <w:sz w:val="40"/>
          <w:szCs w:val="40"/>
        </w:rPr>
        <w:t>11</w:t>
      </w:r>
      <w:r w:rsidR="002914EF">
        <w:rPr>
          <w:sz w:val="40"/>
          <w:szCs w:val="40"/>
        </w:rPr>
        <w:t>-2014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9"/>
        <w:gridCol w:w="3684"/>
      </w:tblGrid>
      <w:tr w:rsidR="008E1BD5" w:rsidRPr="00F25476" w:rsidTr="002914EF">
        <w:trPr>
          <w:trHeight w:val="1397"/>
          <w:jc w:val="center"/>
        </w:trPr>
        <w:tc>
          <w:tcPr>
            <w:tcW w:w="9923" w:type="dxa"/>
            <w:gridSpan w:val="2"/>
          </w:tcPr>
          <w:p w:rsidR="002914EF" w:rsidRPr="002914EF" w:rsidRDefault="002914EF" w:rsidP="00841BAC">
            <w:pPr>
              <w:pStyle w:val="NoSpacing"/>
              <w:rPr>
                <w:b/>
                <w:sz w:val="8"/>
                <w:szCs w:val="8"/>
              </w:rPr>
            </w:pPr>
          </w:p>
          <w:p w:rsidR="008E3EB4" w:rsidRDefault="008E1BD5" w:rsidP="00841BAC">
            <w:pPr>
              <w:pStyle w:val="NoSpacing"/>
              <w:rPr>
                <w:sz w:val="24"/>
              </w:rPr>
            </w:pPr>
            <w:r w:rsidRPr="00B74DBC">
              <w:rPr>
                <w:b/>
                <w:sz w:val="24"/>
              </w:rPr>
              <w:t>Emne: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7343FC" w:rsidP="00906FD4">
            <w:pPr>
              <w:pStyle w:val="NoSpacing"/>
              <w:spacing w:line="276" w:lineRule="auto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01468715"/>
                <w:placeholder>
                  <w:docPart w:val="CD59A3D2CA964FC7BAB41BC716112D50"/>
                </w:placeholder>
                <w:text/>
              </w:sdtPr>
              <w:sdtContent>
                <w:r w:rsidRPr="00F65BE3">
                  <w:rPr>
                    <w:rFonts w:ascii="Calibri" w:eastAsia="Calibri" w:hAnsi="Calibri" w:cs="Times New Roman"/>
                  </w:rPr>
                  <w:t>Opsamling på hele implementeringsfasen.</w:t>
                </w:r>
              </w:sdtContent>
            </w:sdt>
          </w:p>
          <w:p w:rsidR="002914EF" w:rsidRPr="006F5F12" w:rsidRDefault="002914EF" w:rsidP="00906FD4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  <w:p w:rsidR="008E1BD5" w:rsidRPr="00906FD4" w:rsidRDefault="008E1BD5" w:rsidP="00841BAC">
            <w:pPr>
              <w:pStyle w:val="NoSpacing"/>
            </w:pPr>
            <w:r w:rsidRPr="00B74DBC">
              <w:rPr>
                <w:b/>
                <w:sz w:val="24"/>
              </w:rPr>
              <w:t>Formål med mødet:</w:t>
            </w:r>
            <w:r w:rsidRPr="00B74DBC">
              <w:rPr>
                <w:sz w:val="24"/>
              </w:rPr>
              <w:t xml:space="preserve"> </w:t>
            </w:r>
          </w:p>
          <w:p w:rsidR="007343FC" w:rsidRDefault="007343FC" w:rsidP="007343FC">
            <w:pPr>
              <w:pStyle w:val="NoSpacing"/>
              <w:spacing w:line="276" w:lineRule="auto"/>
            </w:pPr>
            <w:r>
              <w:t>Iteration 1 og 2 skal lukkes, og der skal snakkes om afrunding af implementeringsfasen.</w:t>
            </w:r>
          </w:p>
          <w:p w:rsidR="007343FC" w:rsidRDefault="007343FC" w:rsidP="007343FC">
            <w:pPr>
              <w:pStyle w:val="NoSpacing"/>
              <w:spacing w:line="276" w:lineRule="auto"/>
            </w:pPr>
            <w:r>
              <w:t>Vejleder skal opdateres om hvor langt gruppen er kommet i udviklingsforløbet.</w:t>
            </w:r>
          </w:p>
          <w:p w:rsidR="002914EF" w:rsidRPr="002914EF" w:rsidRDefault="002914EF" w:rsidP="00A45760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</w:tc>
      </w:tr>
      <w:tr w:rsidR="002914EF" w:rsidRPr="00F25476" w:rsidTr="004666D3">
        <w:trPr>
          <w:trHeight w:val="2693"/>
          <w:jc w:val="center"/>
        </w:trPr>
        <w:tc>
          <w:tcPr>
            <w:tcW w:w="6239" w:type="dxa"/>
          </w:tcPr>
          <w:p w:rsidR="002914EF" w:rsidRPr="002914EF" w:rsidRDefault="002914EF" w:rsidP="002914EF">
            <w:pPr>
              <w:pStyle w:val="NoSpacing"/>
              <w:spacing w:line="276" w:lineRule="auto"/>
              <w:rPr>
                <w:b/>
                <w:sz w:val="8"/>
                <w:szCs w:val="8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Om mødet</w:t>
            </w:r>
            <w:r>
              <w:rPr>
                <w:b/>
                <w:sz w:val="24"/>
              </w:rPr>
              <w:t>: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>Dato:</w:t>
            </w:r>
            <w:r w:rsidRPr="00997418">
              <w:t xml:space="preserve"> </w:t>
            </w:r>
            <w:proofErr w:type="gramStart"/>
            <w:r w:rsidRPr="00997418">
              <w:t>Tirsdag</w:t>
            </w:r>
            <w:proofErr w:type="gramEnd"/>
            <w:r w:rsidRPr="00997418">
              <w:t xml:space="preserve"> - </w:t>
            </w:r>
            <w:r w:rsidR="007343FC">
              <w:t>11</w:t>
            </w:r>
            <w:r w:rsidRPr="00997418">
              <w:t xml:space="preserve">. </w:t>
            </w:r>
            <w:r w:rsidR="007343FC">
              <w:t>November</w:t>
            </w:r>
            <w:r>
              <w:t xml:space="preserve"> 2014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Tid: </w:t>
            </w:r>
            <w:r w:rsidR="004666D3">
              <w:t xml:space="preserve">9.00 </w:t>
            </w:r>
            <w:r w:rsidR="007343FC">
              <w:t>–</w:t>
            </w:r>
            <w:r w:rsidR="004666D3">
              <w:t xml:space="preserve"> </w:t>
            </w:r>
            <w:r w:rsidR="007343FC">
              <w:t>10.00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Sted: </w:t>
            </w:r>
            <w:r>
              <w:t>Vejleders kontor</w:t>
            </w:r>
          </w:p>
          <w:p w:rsidR="004A7F23" w:rsidRPr="004A7F23" w:rsidRDefault="004A7F23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7343FC" w:rsidRDefault="004A7F23" w:rsidP="007343FC">
            <w:pPr>
              <w:pStyle w:val="NoSpacing"/>
              <w:spacing w:line="276" w:lineRule="auto"/>
            </w:pPr>
            <w:r>
              <w:rPr>
                <w:b/>
              </w:rPr>
              <w:t xml:space="preserve">Forberedelse: </w:t>
            </w:r>
            <w:r w:rsidR="007343FC">
              <w:t xml:space="preserve">Inden mødet er et udkast til systemarkitekturen. </w:t>
            </w:r>
          </w:p>
          <w:p w:rsidR="002914EF" w:rsidRPr="004A7F23" w:rsidRDefault="007343FC" w:rsidP="007343FC">
            <w:pPr>
              <w:pStyle w:val="NoSpacing"/>
              <w:spacing w:line="276" w:lineRule="auto"/>
            </w:pPr>
            <w:r w:rsidRPr="00DA2F43">
              <w:rPr>
                <w:b/>
              </w:rPr>
              <w:t>OBS</w:t>
            </w:r>
            <w:r>
              <w:rPr>
                <w:b/>
              </w:rPr>
              <w:t>!!</w:t>
            </w:r>
            <w:r>
              <w:t xml:space="preserve">  Indledende afsnit med domain modellen er skrevet om og beskrivelse af software arkitektur er påbegyndt på ny vis (5+1 </w:t>
            </w:r>
            <w:proofErr w:type="spellStart"/>
            <w:r>
              <w:t>view</w:t>
            </w:r>
            <w:proofErr w:type="spellEnd"/>
            <w:r>
              <w:t>).</w:t>
            </w:r>
          </w:p>
        </w:tc>
        <w:tc>
          <w:tcPr>
            <w:tcW w:w="3684" w:type="dxa"/>
          </w:tcPr>
          <w:p w:rsidR="002914EF" w:rsidRPr="00054D86" w:rsidRDefault="002914EF" w:rsidP="00E30210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2914EF" w:rsidRPr="00997418" w:rsidRDefault="002914EF" w:rsidP="002914EF">
            <w:pPr>
              <w:pStyle w:val="NoSpacing"/>
              <w:spacing w:line="360" w:lineRule="auto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 xml:space="preserve"> </w:t>
            </w:r>
            <w:r w:rsidRPr="00997418">
              <w:rPr>
                <w:b/>
                <w:sz w:val="24"/>
              </w:rPr>
              <w:t>Mødedeltagere: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Torben </w:t>
            </w:r>
            <w:r w:rsidRPr="001D7544">
              <w:t>Gregersen</w:t>
            </w:r>
            <w:r w:rsidRPr="00997418">
              <w:t xml:space="preserve">  (Vejleder)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4A7F23" w:rsidRDefault="002914EF" w:rsidP="000F044B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proofErr w:type="spellEnd"/>
          </w:p>
          <w:p w:rsidR="000F044B" w:rsidRPr="00997418" w:rsidRDefault="000F044B" w:rsidP="000F044B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Anders Opstrup</w:t>
            </w:r>
          </w:p>
          <w:p w:rsidR="000F044B" w:rsidRPr="00E30210" w:rsidRDefault="000F044B" w:rsidP="000F044B">
            <w:pPr>
              <w:pStyle w:val="NoSpacing"/>
              <w:spacing w:line="360" w:lineRule="auto"/>
            </w:pPr>
          </w:p>
        </w:tc>
      </w:tr>
      <w:tr w:rsidR="00590157" w:rsidRPr="00F25476" w:rsidTr="004666D3">
        <w:trPr>
          <w:trHeight w:val="1695"/>
          <w:jc w:val="center"/>
        </w:trPr>
        <w:tc>
          <w:tcPr>
            <w:tcW w:w="6239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997418" w:rsidRDefault="00590157" w:rsidP="00590157">
            <w:pPr>
              <w:pStyle w:val="NoSpacing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Dagsorden</w:t>
            </w:r>
          </w:p>
          <w:p w:rsidR="00590157" w:rsidRPr="002914EF" w:rsidRDefault="00590157" w:rsidP="00590157">
            <w:pPr>
              <w:pStyle w:val="NoSpacing"/>
              <w:rPr>
                <w:sz w:val="8"/>
                <w:szCs w:val="8"/>
              </w:rPr>
            </w:pPr>
          </w:p>
          <w:p w:rsidR="008C3BB9" w:rsidRDefault="007343FC" w:rsidP="008C3BB9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Status opdatering</w:t>
            </w:r>
          </w:p>
          <w:p w:rsidR="008C3BB9" w:rsidRPr="00AA15A8" w:rsidRDefault="008C3BB9" w:rsidP="008C3BB9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7343FC" w:rsidRDefault="007343FC" w:rsidP="007343FC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 xml:space="preserve">Dokumentation </w:t>
            </w:r>
            <w:proofErr w:type="spellStart"/>
            <w:r>
              <w:t>iteration</w:t>
            </w:r>
            <w:proofErr w:type="spellEnd"/>
            <w:r>
              <w:t xml:space="preserve"> 1.</w:t>
            </w:r>
          </w:p>
          <w:p w:rsidR="007343FC" w:rsidRPr="00AA15A8" w:rsidRDefault="007343FC" w:rsidP="007343FC">
            <w:pPr>
              <w:pStyle w:val="NoSpacing"/>
              <w:spacing w:line="276" w:lineRule="auto"/>
              <w:contextualSpacing/>
              <w:rPr>
                <w:sz w:val="6"/>
                <w:szCs w:val="6"/>
              </w:rPr>
            </w:pPr>
          </w:p>
          <w:p w:rsidR="007343FC" w:rsidRDefault="007343FC" w:rsidP="007343FC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Rapport skrivning</w:t>
            </w:r>
            <w:r w:rsidRPr="00AA15A8">
              <w:t>.</w:t>
            </w:r>
          </w:p>
          <w:p w:rsidR="008C3BB9" w:rsidRPr="00AA15A8" w:rsidRDefault="008C3BB9" w:rsidP="008C3BB9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590157" w:rsidRPr="004666D3" w:rsidRDefault="008C3BB9" w:rsidP="008C3BB9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AA15A8">
              <w:t>Evt.</w:t>
            </w:r>
          </w:p>
        </w:tc>
        <w:tc>
          <w:tcPr>
            <w:tcW w:w="3684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B74DBC" w:rsidRDefault="00590157" w:rsidP="00590157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Punkter til næste uges møde:</w:t>
            </w:r>
          </w:p>
          <w:p w:rsidR="00590157" w:rsidRPr="009C3932" w:rsidRDefault="00590157" w:rsidP="00590157">
            <w:pPr>
              <w:pStyle w:val="NoSpacing"/>
              <w:rPr>
                <w:sz w:val="6"/>
                <w:szCs w:val="6"/>
              </w:rPr>
            </w:pPr>
          </w:p>
          <w:p w:rsidR="00590157" w:rsidRDefault="007343FC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Dokumentation</w:t>
            </w:r>
            <w:r w:rsidR="00590157">
              <w:t>.</w:t>
            </w:r>
          </w:p>
          <w:p w:rsidR="00590157" w:rsidRPr="009C3932" w:rsidRDefault="00590157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Evt.</w:t>
            </w:r>
          </w:p>
        </w:tc>
      </w:tr>
      <w:tr w:rsidR="00590157" w:rsidRPr="00F25476" w:rsidTr="00D57217">
        <w:trPr>
          <w:trHeight w:val="2225"/>
          <w:jc w:val="center"/>
        </w:trPr>
        <w:tc>
          <w:tcPr>
            <w:tcW w:w="9923" w:type="dxa"/>
            <w:gridSpan w:val="2"/>
          </w:tcPr>
          <w:p w:rsidR="00590157" w:rsidRDefault="00590157" w:rsidP="00590157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1.</w:t>
            </w:r>
          </w:p>
          <w:p w:rsidR="007343FC" w:rsidRDefault="007343FC" w:rsidP="007343FC">
            <w:pPr>
              <w:pStyle w:val="NoSpacing"/>
            </w:pPr>
            <w:r>
              <w:t xml:space="preserve">Husk at tilføj afsnit om vanskelighederne med </w:t>
            </w:r>
            <w:proofErr w:type="spellStart"/>
            <w:r>
              <w:t>Json</w:t>
            </w:r>
            <w:proofErr w:type="spellEnd"/>
            <w:r>
              <w:t xml:space="preserve"> drone og server imellem - </w:t>
            </w:r>
            <w:proofErr w:type="spellStart"/>
            <w:r>
              <w:t>implementation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.</w:t>
            </w:r>
          </w:p>
          <w:p w:rsidR="007343FC" w:rsidRDefault="007343FC" w:rsidP="007343FC">
            <w:pPr>
              <w:pStyle w:val="NoSpacing"/>
            </w:pPr>
            <w:r>
              <w:t>Tilføj også afsnit om</w:t>
            </w:r>
            <w:r>
              <w:t xml:space="preserve"> timer til </w:t>
            </w:r>
            <w:proofErr w:type="spellStart"/>
            <w:r>
              <w:t>implementation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.</w:t>
            </w:r>
          </w:p>
          <w:p w:rsidR="007343FC" w:rsidRDefault="007343FC" w:rsidP="007343FC">
            <w:pPr>
              <w:pStyle w:val="NoSpacing"/>
            </w:pPr>
            <w:r>
              <w:t>R</w:t>
            </w:r>
            <w:r>
              <w:t xml:space="preserve">emote controller </w:t>
            </w:r>
            <w:r w:rsidR="008E0915">
              <w:t>–</w:t>
            </w:r>
            <w:r>
              <w:t xml:space="preserve"> </w:t>
            </w:r>
            <w:r w:rsidR="008E0915">
              <w:t xml:space="preserve">bør </w:t>
            </w:r>
            <w:r>
              <w:t>måske tilføje</w:t>
            </w:r>
            <w:r w:rsidR="008E0915">
              <w:t>s</w:t>
            </w:r>
            <w:r>
              <w:t xml:space="preserve"> til </w:t>
            </w:r>
            <w:r w:rsidR="008E0915">
              <w:t xml:space="preserve">en eller flere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  <w:r w:rsidR="008E0915">
              <w:t>, da controlleren er fa</w:t>
            </w:r>
            <w:r>
              <w:t xml:space="preserve">ktisk en del af system </w:t>
            </w:r>
            <w:r w:rsidR="008E0915">
              <w:t>–</w:t>
            </w:r>
            <w:r>
              <w:t xml:space="preserve"> </w:t>
            </w:r>
            <w:r w:rsidR="008E0915">
              <w:t xml:space="preserve">og </w:t>
            </w:r>
            <w:r>
              <w:t>ikk</w:t>
            </w:r>
            <w:r w:rsidR="008E0915">
              <w:t>e</w:t>
            </w:r>
            <w:r>
              <w:t xml:space="preserve"> bare </w:t>
            </w:r>
            <w:proofErr w:type="spellStart"/>
            <w:r>
              <w:t>safety</w:t>
            </w:r>
            <w:proofErr w:type="spellEnd"/>
            <w:r w:rsidR="008E0915">
              <w:t>. Specielt v</w:t>
            </w:r>
            <w:r>
              <w:t>igtigt</w:t>
            </w:r>
            <w:r>
              <w:t xml:space="preserve"> fordi systemet er så autonomt. M</w:t>
            </w:r>
            <w:r>
              <w:t xml:space="preserve">ål RSI på </w:t>
            </w:r>
            <w:proofErr w:type="spellStart"/>
            <w:r>
              <w:t>remote</w:t>
            </w:r>
            <w:proofErr w:type="spellEnd"/>
            <w:r>
              <w:t xml:space="preserve"> controller</w:t>
            </w:r>
            <w:r w:rsidR="008E0915">
              <w:t>.</w:t>
            </w:r>
          </w:p>
          <w:p w:rsidR="008C3BB9" w:rsidRDefault="008E0915" w:rsidP="007343FC">
            <w:pPr>
              <w:pStyle w:val="NoSpacing"/>
            </w:pPr>
            <w:r>
              <w:t>Diskussion omkring valget af højde</w:t>
            </w:r>
            <w:r w:rsidR="007343FC">
              <w:t xml:space="preserve">sensor </w:t>
            </w:r>
            <w:r>
              <w:t>–</w:t>
            </w:r>
            <w:r w:rsidR="007343FC">
              <w:t xml:space="preserve"> </w:t>
            </w:r>
            <w:r>
              <w:t>ultralyd/laser/</w:t>
            </w:r>
            <w:r w:rsidR="007343FC">
              <w:t>GPS/</w:t>
            </w:r>
            <w:proofErr w:type="spellStart"/>
            <w:r w:rsidR="007343FC">
              <w:t>baromteter</w:t>
            </w:r>
            <w:proofErr w:type="spellEnd"/>
            <w:r>
              <w:t xml:space="preserve"> - e</w:t>
            </w:r>
            <w:r w:rsidR="007343FC">
              <w:t xml:space="preserve">r </w:t>
            </w:r>
            <w:r>
              <w:t>valgte teknologi optimal</w:t>
            </w:r>
            <w:r w:rsidR="007343FC">
              <w:t xml:space="preserve"> </w:t>
            </w:r>
            <w:r>
              <w:t>–</w:t>
            </w:r>
            <w:r w:rsidR="007343FC">
              <w:t xml:space="preserve"> </w:t>
            </w:r>
            <w:r>
              <w:t xml:space="preserve">vi bør beskrive </w:t>
            </w:r>
            <w:r w:rsidR="007343FC">
              <w:t>hvorfor har vi overhovedet valgt</w:t>
            </w:r>
            <w:r>
              <w:t>e</w:t>
            </w:r>
            <w:r w:rsidR="007343FC">
              <w:t xml:space="preserve"> ultralyds sensoren</w:t>
            </w:r>
            <w:r>
              <w:t xml:space="preserve"> i udgangspunkt</w:t>
            </w:r>
            <w:r w:rsidR="007343FC">
              <w:t>.</w:t>
            </w:r>
          </w:p>
          <w:p w:rsidR="008C3BB9" w:rsidRDefault="008C3BB9" w:rsidP="008C3BB9">
            <w:pPr>
              <w:pStyle w:val="NoSpacing"/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2.</w:t>
            </w:r>
          </w:p>
          <w:p w:rsidR="007343FC" w:rsidRDefault="007343FC" w:rsidP="007343FC">
            <w:pPr>
              <w:pStyle w:val="NoSpacing"/>
            </w:pPr>
            <w:r>
              <w:t>Det giver god mening at stoppe implementering fra udgangen af denne uge</w:t>
            </w:r>
            <w:r w:rsidR="008E0915">
              <w:t xml:space="preserve"> (46)</w:t>
            </w:r>
            <w:r>
              <w:t>.</w:t>
            </w:r>
            <w:r w:rsidR="008E0915">
              <w:t xml:space="preserve"> </w:t>
            </w:r>
            <w:r>
              <w:t>Man kan evt. bruge ekstra tid på implementering</w:t>
            </w:r>
            <w:r w:rsidR="008E0915">
              <w:t>, hvis rapport og dokumentation er færdig før 17/12</w:t>
            </w:r>
            <w:r>
              <w:t xml:space="preserve"> </w:t>
            </w:r>
            <w:r w:rsidR="008E0915">
              <w:t>– 2014.</w:t>
            </w:r>
          </w:p>
          <w:p w:rsidR="007343FC" w:rsidRDefault="007343FC" w:rsidP="007343FC">
            <w:pPr>
              <w:pStyle w:val="NoSpacing"/>
            </w:pPr>
          </w:p>
          <w:p w:rsidR="004A7F23" w:rsidRPr="00DE7388" w:rsidRDefault="004A7F23" w:rsidP="004A7F23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 xml:space="preserve">Ad </w:t>
            </w:r>
            <w:r>
              <w:rPr>
                <w:b/>
              </w:rPr>
              <w:t>3</w:t>
            </w:r>
            <w:r w:rsidRPr="00DE7388">
              <w:rPr>
                <w:b/>
              </w:rPr>
              <w:t>.</w:t>
            </w:r>
          </w:p>
          <w:p w:rsidR="004A7F23" w:rsidRDefault="007343FC" w:rsidP="00FA493F">
            <w:pPr>
              <w:pStyle w:val="NoSpacing"/>
            </w:pPr>
            <w:r w:rsidRPr="007343FC">
              <w:t xml:space="preserve">Opbygning af </w:t>
            </w:r>
            <w:r w:rsidR="008E0915">
              <w:t xml:space="preserve">en bachelor </w:t>
            </w:r>
            <w:r w:rsidRPr="007343FC">
              <w:t>rapport går helt i tråd med tidligere semestre</w:t>
            </w:r>
            <w:r w:rsidR="008E0915">
              <w:t>.</w:t>
            </w:r>
          </w:p>
          <w:p w:rsidR="008E0915" w:rsidRDefault="008E0915" w:rsidP="00FA493F">
            <w:pPr>
              <w:pStyle w:val="NoSpacing"/>
            </w:pPr>
            <w:r>
              <w:t>Dog forventes en bedre og mere gennemarbejdet rapport.</w:t>
            </w:r>
          </w:p>
          <w:p w:rsidR="007343FC" w:rsidRDefault="007343FC" w:rsidP="00FA493F">
            <w:pPr>
              <w:pStyle w:val="NoSpacing"/>
            </w:pPr>
          </w:p>
          <w:p w:rsidR="007343FC" w:rsidRPr="00DE7388" w:rsidRDefault="007343FC" w:rsidP="007343FC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 xml:space="preserve">Ad </w:t>
            </w:r>
            <w:r>
              <w:rPr>
                <w:b/>
              </w:rPr>
              <w:t>3</w:t>
            </w:r>
            <w:r w:rsidRPr="00DE7388">
              <w:rPr>
                <w:b/>
              </w:rPr>
              <w:t>.</w:t>
            </w:r>
          </w:p>
          <w:p w:rsidR="007343FC" w:rsidRDefault="007343FC" w:rsidP="007343FC">
            <w:pPr>
              <w:pStyle w:val="NoSpacing"/>
            </w:pPr>
            <w:r>
              <w:t>Eventuelle f</w:t>
            </w:r>
            <w:r>
              <w:t>ejl</w:t>
            </w:r>
            <w:r>
              <w:t xml:space="preserve"> og mangler</w:t>
            </w:r>
            <w:r>
              <w:t xml:space="preserve"> kan udbedres efter aflevering - skader aldrig.</w:t>
            </w:r>
          </w:p>
          <w:p w:rsidR="00FA493F" w:rsidRPr="00BD4802" w:rsidRDefault="007343FC" w:rsidP="00FA493F">
            <w:pPr>
              <w:pStyle w:val="NoSpacing"/>
            </w:pPr>
            <w:r>
              <w:t xml:space="preserve">Vi starter </w:t>
            </w:r>
            <w:r>
              <w:t>dokumentation nede fra</w:t>
            </w:r>
            <w:r w:rsidR="008E0915">
              <w:t>, hvilket betyder vi går gennem foranalyse, kravspecifikation og systemarkitektur på ny. V</w:t>
            </w:r>
            <w:r>
              <w:t xml:space="preserve">ejleder vil gerne se de forskellige dokumenter </w:t>
            </w:r>
            <w:r w:rsidR="008E0915">
              <w:t xml:space="preserve">efter de er ”opdateret”. </w:t>
            </w:r>
            <w:bookmarkStart w:id="0" w:name="_GoBack"/>
            <w:bookmarkEnd w:id="0"/>
          </w:p>
        </w:tc>
      </w:tr>
    </w:tbl>
    <w:p w:rsidR="0072090D" w:rsidRPr="00F25476" w:rsidRDefault="0072090D" w:rsidP="00AA5844">
      <w:pPr>
        <w:rPr>
          <w:b/>
        </w:rPr>
      </w:pPr>
    </w:p>
    <w:sectPr w:rsidR="0072090D" w:rsidRPr="00F254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42F"/>
    <w:multiLevelType w:val="hybridMultilevel"/>
    <w:tmpl w:val="E1DEB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6CC9"/>
    <w:multiLevelType w:val="hybridMultilevel"/>
    <w:tmpl w:val="361648A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05440"/>
    <w:multiLevelType w:val="hybridMultilevel"/>
    <w:tmpl w:val="AAF2AC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F09B9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4F6"/>
    <w:multiLevelType w:val="hybridMultilevel"/>
    <w:tmpl w:val="1DF80A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94EBD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4A11"/>
    <w:multiLevelType w:val="hybridMultilevel"/>
    <w:tmpl w:val="80022AF4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9AC6B5B"/>
    <w:multiLevelType w:val="hybridMultilevel"/>
    <w:tmpl w:val="A4E45A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90D"/>
    <w:multiLevelType w:val="hybridMultilevel"/>
    <w:tmpl w:val="73AAA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AA7"/>
    <w:multiLevelType w:val="hybridMultilevel"/>
    <w:tmpl w:val="3AF2AC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10D8F"/>
    <w:multiLevelType w:val="hybridMultilevel"/>
    <w:tmpl w:val="B25E31D0"/>
    <w:lvl w:ilvl="0" w:tplc="7EA03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02389"/>
    <w:multiLevelType w:val="hybridMultilevel"/>
    <w:tmpl w:val="4EE4CF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34C93"/>
    <w:multiLevelType w:val="hybridMultilevel"/>
    <w:tmpl w:val="BAE8D6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B22D7"/>
    <w:multiLevelType w:val="hybridMultilevel"/>
    <w:tmpl w:val="92AC3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3381"/>
    <w:multiLevelType w:val="hybridMultilevel"/>
    <w:tmpl w:val="28941F5C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5DBD6304"/>
    <w:multiLevelType w:val="hybridMultilevel"/>
    <w:tmpl w:val="CF327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A4CBA"/>
    <w:multiLevelType w:val="hybridMultilevel"/>
    <w:tmpl w:val="956E0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E45FD"/>
    <w:multiLevelType w:val="hybridMultilevel"/>
    <w:tmpl w:val="781A15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B"/>
    <w:rsid w:val="00054D86"/>
    <w:rsid w:val="000F044B"/>
    <w:rsid w:val="000F6078"/>
    <w:rsid w:val="00151F05"/>
    <w:rsid w:val="00197446"/>
    <w:rsid w:val="001A5FDF"/>
    <w:rsid w:val="00234A4D"/>
    <w:rsid w:val="00240BB4"/>
    <w:rsid w:val="00274AF6"/>
    <w:rsid w:val="0028483E"/>
    <w:rsid w:val="002914EF"/>
    <w:rsid w:val="002B74DD"/>
    <w:rsid w:val="0032004A"/>
    <w:rsid w:val="00345D21"/>
    <w:rsid w:val="00351C55"/>
    <w:rsid w:val="004666D3"/>
    <w:rsid w:val="004A7F23"/>
    <w:rsid w:val="005071F5"/>
    <w:rsid w:val="00511B55"/>
    <w:rsid w:val="00517AF9"/>
    <w:rsid w:val="00590157"/>
    <w:rsid w:val="0059554B"/>
    <w:rsid w:val="00620D4B"/>
    <w:rsid w:val="00641FDF"/>
    <w:rsid w:val="00643892"/>
    <w:rsid w:val="006C4BAB"/>
    <w:rsid w:val="006F5F12"/>
    <w:rsid w:val="00700213"/>
    <w:rsid w:val="0072090D"/>
    <w:rsid w:val="007343FC"/>
    <w:rsid w:val="00742BC9"/>
    <w:rsid w:val="007C02FB"/>
    <w:rsid w:val="007D0736"/>
    <w:rsid w:val="00827A3A"/>
    <w:rsid w:val="00841BAC"/>
    <w:rsid w:val="00857F24"/>
    <w:rsid w:val="008630FA"/>
    <w:rsid w:val="00880409"/>
    <w:rsid w:val="008C3BB9"/>
    <w:rsid w:val="008E0915"/>
    <w:rsid w:val="008E1BD5"/>
    <w:rsid w:val="008E3EB4"/>
    <w:rsid w:val="00906FD4"/>
    <w:rsid w:val="0090702F"/>
    <w:rsid w:val="00910391"/>
    <w:rsid w:val="00950F71"/>
    <w:rsid w:val="00963252"/>
    <w:rsid w:val="00967159"/>
    <w:rsid w:val="0099522D"/>
    <w:rsid w:val="009C3932"/>
    <w:rsid w:val="009D2D61"/>
    <w:rsid w:val="00A03B0B"/>
    <w:rsid w:val="00A45760"/>
    <w:rsid w:val="00AA5844"/>
    <w:rsid w:val="00AB1B02"/>
    <w:rsid w:val="00B15C94"/>
    <w:rsid w:val="00B74DBC"/>
    <w:rsid w:val="00BD4802"/>
    <w:rsid w:val="00BD4DB0"/>
    <w:rsid w:val="00BE21B5"/>
    <w:rsid w:val="00C30DBC"/>
    <w:rsid w:val="00C8310F"/>
    <w:rsid w:val="00CC755B"/>
    <w:rsid w:val="00DB3971"/>
    <w:rsid w:val="00DB4DEB"/>
    <w:rsid w:val="00DE7388"/>
    <w:rsid w:val="00E30210"/>
    <w:rsid w:val="00E3741D"/>
    <w:rsid w:val="00F25476"/>
    <w:rsid w:val="00F641BD"/>
    <w:rsid w:val="00F810C3"/>
    <w:rsid w:val="00FA493F"/>
    <w:rsid w:val="00F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73104-0969-4252-A4B8-12CF5E7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6FD4"/>
    <w:rPr>
      <w:color w:val="808080"/>
    </w:rPr>
  </w:style>
  <w:style w:type="paragraph" w:styleId="NoSpacing">
    <w:name w:val="No Spacing"/>
    <w:uiPriority w:val="1"/>
    <w:qFormat/>
    <w:rsid w:val="00906F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leGrid">
    <w:name w:val="Table Grid"/>
    <w:basedOn w:val="TableNormal"/>
    <w:uiPriority w:val="59"/>
    <w:rsid w:val="00720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66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ksen\AppData\Local\Temp\M&#248;deindkaldel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9A3D2CA964FC7BAB41BC716112D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6A78EF-5107-429A-BE0F-28DCF1EB55E1}"/>
      </w:docPartPr>
      <w:docPartBody>
        <w:p w:rsidR="00A3010C" w:rsidRDefault="00B130CC" w:rsidP="00B130CC">
          <w:pPr>
            <w:pStyle w:val="CD59A3D2CA964FC7BAB41BC716112D50"/>
          </w:pPr>
          <w:r w:rsidRPr="00646EFC">
            <w:rPr>
              <w:rStyle w:val="PlaceholderTex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E"/>
    <w:rsid w:val="00012C81"/>
    <w:rsid w:val="000A1619"/>
    <w:rsid w:val="000A5DDA"/>
    <w:rsid w:val="000C194F"/>
    <w:rsid w:val="000D1EF8"/>
    <w:rsid w:val="0018227B"/>
    <w:rsid w:val="001A6969"/>
    <w:rsid w:val="002741B2"/>
    <w:rsid w:val="002F7D1B"/>
    <w:rsid w:val="0038546E"/>
    <w:rsid w:val="0047234A"/>
    <w:rsid w:val="00513DF3"/>
    <w:rsid w:val="005F49D1"/>
    <w:rsid w:val="00611EB2"/>
    <w:rsid w:val="006D6A30"/>
    <w:rsid w:val="006E1C2C"/>
    <w:rsid w:val="00786410"/>
    <w:rsid w:val="007A239A"/>
    <w:rsid w:val="007A4652"/>
    <w:rsid w:val="00872ABF"/>
    <w:rsid w:val="00893BE4"/>
    <w:rsid w:val="00A03FF0"/>
    <w:rsid w:val="00A14FD3"/>
    <w:rsid w:val="00A3010C"/>
    <w:rsid w:val="00B071FC"/>
    <w:rsid w:val="00B130CC"/>
    <w:rsid w:val="00B74B4D"/>
    <w:rsid w:val="00C07040"/>
    <w:rsid w:val="00C13272"/>
    <w:rsid w:val="00D73DD3"/>
    <w:rsid w:val="00DB029E"/>
    <w:rsid w:val="00E63CE1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FF0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  <w:style w:type="paragraph" w:customStyle="1" w:styleId="4C04B69EAAC945F2830BCBF966DAB53F">
    <w:name w:val="4C04B69EAAC945F2830BCBF966DAB53F"/>
    <w:rsid w:val="00A03FF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F0ED2-6B3C-4D02-BF14-770A4184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Mødeindkaldelse</Template>
  <TotalTime>86</TotalTime>
  <Pages>1</Pages>
  <Words>281</Words>
  <Characters>1716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Lydiksen</dc:creator>
  <cp:lastModifiedBy>Rasmus Lydiksen</cp:lastModifiedBy>
  <cp:revision>11</cp:revision>
  <cp:lastPrinted>2014-10-06T07:21:00Z</cp:lastPrinted>
  <dcterms:created xsi:type="dcterms:W3CDTF">2014-09-04T08:56:00Z</dcterms:created>
  <dcterms:modified xsi:type="dcterms:W3CDTF">2014-11-18T07:46:00Z</dcterms:modified>
</cp:coreProperties>
</file>